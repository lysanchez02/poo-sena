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7A68" w14:textId="77777777" w:rsidR="00AA74C9" w:rsidRDefault="00AA74C9" w:rsidP="00AA74C9">
      <w:pPr>
        <w:spacing w:after="0"/>
      </w:pPr>
    </w:p>
    <w:p w14:paraId="1E4DA766" w14:textId="77777777" w:rsidR="00D668BC" w:rsidRDefault="00D668BC" w:rsidP="00AA74C9">
      <w:pPr>
        <w:jc w:val="center"/>
      </w:pPr>
    </w:p>
    <w:p w14:paraId="241BAFB3" w14:textId="77777777" w:rsidR="00242493" w:rsidRDefault="00242493" w:rsidP="00AA74C9">
      <w:pPr>
        <w:jc w:val="center"/>
      </w:pPr>
    </w:p>
    <w:p w14:paraId="55302FFB" w14:textId="77777777" w:rsidR="00242493" w:rsidRDefault="00242493" w:rsidP="00AA74C9">
      <w:pPr>
        <w:jc w:val="center"/>
      </w:pPr>
    </w:p>
    <w:p w14:paraId="34AD94BD" w14:textId="77777777" w:rsidR="00AA74C9" w:rsidRDefault="00AA74C9" w:rsidP="00AA74C9">
      <w:pPr>
        <w:jc w:val="center"/>
      </w:pPr>
      <w:r>
        <w:t>SERVICIO NACIONAL DE APRENDIZAJE</w:t>
      </w:r>
    </w:p>
    <w:p w14:paraId="022FE75D" w14:textId="77777777" w:rsidR="00AA74C9" w:rsidRDefault="00AA74C9" w:rsidP="00AA74C9">
      <w:pPr>
        <w:jc w:val="center"/>
        <w:rPr>
          <w:b/>
        </w:rPr>
      </w:pPr>
      <w:r w:rsidRPr="00AA74C9">
        <w:rPr>
          <w:b/>
        </w:rPr>
        <w:t>SENA</w:t>
      </w:r>
    </w:p>
    <w:p w14:paraId="02CB7FF4" w14:textId="77777777" w:rsidR="00AA74C9" w:rsidRDefault="00AA74C9" w:rsidP="00AA74C9">
      <w:pPr>
        <w:jc w:val="center"/>
      </w:pPr>
      <w:r w:rsidRPr="00AA74C9">
        <w:t xml:space="preserve">CENTRO DE </w:t>
      </w:r>
      <w:r w:rsidR="007842D1">
        <w:t>TELEINFORMATICA Y PRODUCCION INDUSTRIAL</w:t>
      </w:r>
      <w:r w:rsidRPr="00AA74C9">
        <w:t xml:space="preserve"> - REGIONAL CAUCA</w:t>
      </w:r>
    </w:p>
    <w:p w14:paraId="53F86AB7" w14:textId="317C2EF9" w:rsidR="00AA74C9" w:rsidRDefault="00AA74C9" w:rsidP="00AA74C9">
      <w:pPr>
        <w:jc w:val="center"/>
      </w:pPr>
    </w:p>
    <w:p w14:paraId="0422D9EE" w14:textId="77777777" w:rsidR="00E26743" w:rsidRDefault="00E26743" w:rsidP="00AA74C9">
      <w:pPr>
        <w:jc w:val="center"/>
      </w:pPr>
    </w:p>
    <w:p w14:paraId="7C22CC5C" w14:textId="1500427A" w:rsidR="00D668BC" w:rsidRPr="00E26743" w:rsidRDefault="00E26743" w:rsidP="00AA74C9">
      <w:pPr>
        <w:jc w:val="center"/>
        <w:rPr>
          <w:rFonts w:cstheme="minorHAnsi"/>
          <w:sz w:val="28"/>
          <w:szCs w:val="28"/>
        </w:rPr>
      </w:pPr>
      <w:r w:rsidRPr="00E26743">
        <w:rPr>
          <w:rFonts w:eastAsia="Times New Roman" w:cstheme="minorHAnsi"/>
          <w:color w:val="3C4043"/>
          <w:spacing w:val="3"/>
          <w:sz w:val="24"/>
          <w:szCs w:val="24"/>
          <w:lang w:eastAsia="es-CO"/>
        </w:rPr>
        <w:t>Curso Desarrollo Web – SENA - ADSI    </w:t>
      </w:r>
    </w:p>
    <w:p w14:paraId="5E06CE78" w14:textId="480F4046" w:rsidR="00D668BC" w:rsidRDefault="00D668BC" w:rsidP="00AA74C9">
      <w:pPr>
        <w:jc w:val="center"/>
      </w:pPr>
    </w:p>
    <w:p w14:paraId="0C219BD8" w14:textId="77777777" w:rsidR="00E26743" w:rsidRDefault="00E26743" w:rsidP="00AA74C9">
      <w:pPr>
        <w:jc w:val="center"/>
      </w:pPr>
    </w:p>
    <w:p w14:paraId="462BC4E9" w14:textId="77777777" w:rsidR="00D668BC" w:rsidRDefault="00D668BC" w:rsidP="00AA74C9">
      <w:pPr>
        <w:jc w:val="center"/>
      </w:pPr>
      <w:r>
        <w:t>PROGRAMA:</w:t>
      </w:r>
    </w:p>
    <w:p w14:paraId="182DE707" w14:textId="77777777" w:rsidR="00D668BC" w:rsidRDefault="007842D1" w:rsidP="00AA74C9">
      <w:pPr>
        <w:jc w:val="center"/>
      </w:pPr>
      <w:r>
        <w:t>ANALISIS Y DESARROLLO DE SISTEMAS DE INFORMACION</w:t>
      </w:r>
    </w:p>
    <w:p w14:paraId="41F20AF5" w14:textId="77777777" w:rsidR="00D668BC" w:rsidRDefault="00D668BC" w:rsidP="00E26743"/>
    <w:p w14:paraId="7D9B2A99" w14:textId="77777777" w:rsidR="00D668BC" w:rsidRDefault="00D668BC" w:rsidP="00AA74C9">
      <w:pPr>
        <w:jc w:val="center"/>
      </w:pPr>
    </w:p>
    <w:p w14:paraId="44BE285E" w14:textId="77777777" w:rsidR="00D668BC" w:rsidRDefault="00D668BC" w:rsidP="00AA74C9">
      <w:pPr>
        <w:jc w:val="center"/>
      </w:pPr>
      <w:r>
        <w:t>APRENDIZ:</w:t>
      </w:r>
    </w:p>
    <w:p w14:paraId="4E1F707E" w14:textId="77777777" w:rsidR="00D668BC" w:rsidRDefault="00D668BC" w:rsidP="00AA74C9">
      <w:pPr>
        <w:jc w:val="center"/>
      </w:pPr>
      <w:r>
        <w:t>LEYDER YESID SANCHEZ</w:t>
      </w:r>
      <w:r w:rsidR="001B51B7">
        <w:t xml:space="preserve"> BENACHI</w:t>
      </w:r>
    </w:p>
    <w:p w14:paraId="272B8384" w14:textId="77777777" w:rsidR="00D668BC" w:rsidRDefault="00D668BC" w:rsidP="00AA74C9">
      <w:pPr>
        <w:jc w:val="center"/>
      </w:pPr>
    </w:p>
    <w:p w14:paraId="4B612E74" w14:textId="77777777" w:rsidR="00541F80" w:rsidRDefault="00541F80" w:rsidP="00AA74C9">
      <w:pPr>
        <w:jc w:val="center"/>
      </w:pPr>
    </w:p>
    <w:p w14:paraId="6A3FE743" w14:textId="77777777" w:rsidR="00D668BC" w:rsidRDefault="001B51B7" w:rsidP="00AA74C9">
      <w:pPr>
        <w:jc w:val="center"/>
      </w:pPr>
      <w:r>
        <w:t>FICHA:</w:t>
      </w:r>
    </w:p>
    <w:p w14:paraId="3097EE5A" w14:textId="77777777" w:rsidR="001B51B7" w:rsidRDefault="007842D1" w:rsidP="00AA74C9">
      <w:pPr>
        <w:jc w:val="center"/>
      </w:pPr>
      <w:r>
        <w:t>2363879</w:t>
      </w:r>
    </w:p>
    <w:p w14:paraId="4F9FB395" w14:textId="77777777" w:rsidR="00D668BC" w:rsidRDefault="00D668BC" w:rsidP="00541F80"/>
    <w:p w14:paraId="3CB94082" w14:textId="77777777" w:rsidR="00D668BC" w:rsidRDefault="00D668BC" w:rsidP="00AA74C9">
      <w:pPr>
        <w:jc w:val="center"/>
      </w:pPr>
    </w:p>
    <w:p w14:paraId="29EC8BDA" w14:textId="77777777" w:rsidR="00D668BC" w:rsidRDefault="00D668BC" w:rsidP="00AA74C9">
      <w:pPr>
        <w:jc w:val="center"/>
      </w:pPr>
      <w:r>
        <w:t>POPAYAN – CAUCA</w:t>
      </w:r>
    </w:p>
    <w:p w14:paraId="72BDEEC0" w14:textId="77777777" w:rsidR="00D668BC" w:rsidRDefault="00D668BC" w:rsidP="00AA74C9">
      <w:pPr>
        <w:jc w:val="center"/>
      </w:pPr>
      <w:r>
        <w:t>202</w:t>
      </w:r>
      <w:r w:rsidR="00404683">
        <w:t>1</w:t>
      </w:r>
    </w:p>
    <w:p w14:paraId="7B7D43AB" w14:textId="77777777" w:rsidR="00D668BC" w:rsidRDefault="00D668BC">
      <w:r>
        <w:br w:type="page"/>
      </w:r>
    </w:p>
    <w:p w14:paraId="2310F0ED" w14:textId="77777777" w:rsidR="00E26743" w:rsidRDefault="00E26743" w:rsidP="00E26743">
      <w:pPr>
        <w:spacing w:after="0" w:line="240" w:lineRule="auto"/>
        <w:rPr>
          <w:rFonts w:ascii="Roboto" w:eastAsia="Times New Roman" w:hAnsi="Roboto" w:cs="Times New Roman"/>
          <w:color w:val="3C4043"/>
          <w:spacing w:val="3"/>
          <w:sz w:val="21"/>
          <w:szCs w:val="21"/>
          <w:lang w:eastAsia="es-CO"/>
        </w:rPr>
      </w:pPr>
    </w:p>
    <w:p w14:paraId="015A6525" w14:textId="57699257" w:rsidR="00E26743" w:rsidRPr="00E26743" w:rsidRDefault="00E26743" w:rsidP="00E26743">
      <w:pPr>
        <w:spacing w:after="0" w:line="240" w:lineRule="auto"/>
        <w:rPr>
          <w:rFonts w:ascii="Times New Roman" w:eastAsia="Times New Roman" w:hAnsi="Times New Roman" w:cs="Times New Roman"/>
          <w:sz w:val="24"/>
          <w:szCs w:val="24"/>
          <w:lang w:eastAsia="es-CO"/>
        </w:rPr>
      </w:pPr>
      <w:r w:rsidRPr="00E26743">
        <w:rPr>
          <w:rFonts w:ascii="Roboto" w:eastAsia="Times New Roman" w:hAnsi="Roboto" w:cs="Times New Roman"/>
          <w:color w:val="3C4043"/>
          <w:spacing w:val="3"/>
          <w:sz w:val="21"/>
          <w:szCs w:val="21"/>
          <w:lang w:eastAsia="es-CO"/>
        </w:rPr>
        <w:t xml:space="preserve">Consultar en </w:t>
      </w:r>
      <w:r w:rsidR="00341470" w:rsidRPr="00E26743">
        <w:rPr>
          <w:rFonts w:ascii="Roboto" w:eastAsia="Times New Roman" w:hAnsi="Roboto" w:cs="Times New Roman"/>
          <w:color w:val="3C4043"/>
          <w:spacing w:val="3"/>
          <w:sz w:val="21"/>
          <w:szCs w:val="21"/>
          <w:lang w:eastAsia="es-CO"/>
        </w:rPr>
        <w:t>internet para</w:t>
      </w:r>
      <w:r w:rsidRPr="00E26743">
        <w:rPr>
          <w:rFonts w:ascii="Roboto" w:eastAsia="Times New Roman" w:hAnsi="Roboto" w:cs="Times New Roman"/>
          <w:color w:val="3C4043"/>
          <w:spacing w:val="3"/>
          <w:sz w:val="21"/>
          <w:szCs w:val="21"/>
          <w:lang w:eastAsia="es-CO"/>
        </w:rPr>
        <w:t xml:space="preserve"> discutir en </w:t>
      </w:r>
      <w:r w:rsidR="00341470" w:rsidRPr="00E26743">
        <w:rPr>
          <w:rFonts w:ascii="Roboto" w:eastAsia="Times New Roman" w:hAnsi="Roboto" w:cs="Times New Roman"/>
          <w:color w:val="3C4043"/>
          <w:spacing w:val="3"/>
          <w:sz w:val="21"/>
          <w:szCs w:val="21"/>
          <w:lang w:eastAsia="es-CO"/>
        </w:rPr>
        <w:t>clase cómo</w:t>
      </w:r>
      <w:r w:rsidRPr="00E26743">
        <w:rPr>
          <w:rFonts w:ascii="Roboto" w:eastAsia="Times New Roman" w:hAnsi="Roboto" w:cs="Times New Roman"/>
          <w:color w:val="3C4043"/>
          <w:spacing w:val="3"/>
          <w:sz w:val="21"/>
          <w:szCs w:val="21"/>
          <w:lang w:eastAsia="es-CO"/>
        </w:rPr>
        <w:t xml:space="preserve"> funciona la web actualmente, los temas </w:t>
      </w:r>
      <w:r w:rsidR="00341470" w:rsidRPr="00E26743">
        <w:rPr>
          <w:rFonts w:ascii="Roboto" w:eastAsia="Times New Roman" w:hAnsi="Roboto" w:cs="Times New Roman"/>
          <w:color w:val="3C4043"/>
          <w:spacing w:val="3"/>
          <w:sz w:val="21"/>
          <w:szCs w:val="21"/>
          <w:lang w:eastAsia="es-CO"/>
        </w:rPr>
        <w:t>son:</w:t>
      </w:r>
    </w:p>
    <w:p w14:paraId="03E6FC22"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Cómo funciona Internet</w:t>
      </w:r>
    </w:p>
    <w:p w14:paraId="4F6366F7"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Menciona 10 de los principales puertos y los protocolos de red</w:t>
      </w:r>
    </w:p>
    <w:p w14:paraId="3371E310"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Qué es una dirección IP</w:t>
      </w:r>
    </w:p>
    <w:p w14:paraId="3320A26C"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Qué son y cómo funcionan los ISP</w:t>
      </w:r>
    </w:p>
    <w:p w14:paraId="0603D943"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Cómo funciona la velocidad en internet</w:t>
      </w:r>
    </w:p>
    <w:p w14:paraId="5CB29284"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Qué es el Modelo Cliente/Servidor</w:t>
      </w:r>
    </w:p>
    <w:p w14:paraId="49ABAE1D"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Qué son las DNS</w:t>
      </w:r>
    </w:p>
    <w:p w14:paraId="5A437868"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Mencione cuales son los Protocolos de internet    </w:t>
      </w:r>
    </w:p>
    <w:p w14:paraId="696F20DE"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El protocolo HTTP y HTTPS  </w:t>
      </w:r>
    </w:p>
    <w:p w14:paraId="674CE4D9"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Anatomía de una URL</w:t>
      </w:r>
    </w:p>
    <w:p w14:paraId="0BF450DF"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Cómo funcionan los navegadores    </w:t>
      </w:r>
    </w:p>
    <w:p w14:paraId="36CF2E0A"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Estándares web y W3C    </w:t>
      </w:r>
    </w:p>
    <w:p w14:paraId="452603DC" w14:textId="4BB9E20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 xml:space="preserve">Qué </w:t>
      </w:r>
      <w:r w:rsidR="00341470" w:rsidRPr="00E26743">
        <w:rPr>
          <w:rFonts w:ascii="Roboto" w:eastAsia="Times New Roman" w:hAnsi="Roboto" w:cs="Times New Roman"/>
          <w:color w:val="3C4043"/>
          <w:spacing w:val="3"/>
          <w:sz w:val="21"/>
          <w:szCs w:val="21"/>
          <w:lang w:eastAsia="es-CO"/>
        </w:rPr>
        <w:t>son y</w:t>
      </w:r>
      <w:r w:rsidRPr="00E26743">
        <w:rPr>
          <w:rFonts w:ascii="Roboto" w:eastAsia="Times New Roman" w:hAnsi="Roboto" w:cs="Times New Roman"/>
          <w:color w:val="3C4043"/>
          <w:spacing w:val="3"/>
          <w:sz w:val="21"/>
          <w:szCs w:val="21"/>
          <w:lang w:eastAsia="es-CO"/>
        </w:rPr>
        <w:t xml:space="preserve"> en qué se diferencian lo Servidores web Hosting, Cloud  </w:t>
      </w:r>
    </w:p>
    <w:p w14:paraId="5E6EDAAC"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Qué es un Contenedor y cuales existen ejemplo Docker</w:t>
      </w:r>
    </w:p>
    <w:p w14:paraId="5DC7EAD3" w14:textId="67AD91E4" w:rsidR="00E26743" w:rsidRPr="00E26743" w:rsidRDefault="00341470"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¿Cuáles sistemas de control de versiones podemos utilizar en nuestro proyecto?</w:t>
      </w:r>
    </w:p>
    <w:p w14:paraId="59888189"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 xml:space="preserve">Que es </w:t>
      </w:r>
      <w:proofErr w:type="spellStart"/>
      <w:r w:rsidRPr="00E26743">
        <w:rPr>
          <w:rFonts w:ascii="Roboto" w:eastAsia="Times New Roman" w:hAnsi="Roboto" w:cs="Times New Roman"/>
          <w:color w:val="3C4043"/>
          <w:spacing w:val="3"/>
          <w:sz w:val="21"/>
          <w:szCs w:val="21"/>
          <w:lang w:eastAsia="es-CO"/>
        </w:rPr>
        <w:t>NodeJS</w:t>
      </w:r>
      <w:proofErr w:type="spellEnd"/>
    </w:p>
    <w:p w14:paraId="64DE3949"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 xml:space="preserve">Que diferencias hay entre </w:t>
      </w:r>
      <w:proofErr w:type="spellStart"/>
      <w:r w:rsidRPr="00E26743">
        <w:rPr>
          <w:rFonts w:ascii="Roboto" w:eastAsia="Times New Roman" w:hAnsi="Roboto" w:cs="Times New Roman"/>
          <w:color w:val="3C4043"/>
          <w:spacing w:val="3"/>
          <w:sz w:val="21"/>
          <w:szCs w:val="21"/>
          <w:lang w:eastAsia="es-CO"/>
        </w:rPr>
        <w:t>frontend</w:t>
      </w:r>
      <w:proofErr w:type="spellEnd"/>
      <w:r w:rsidRPr="00E26743">
        <w:rPr>
          <w:rFonts w:ascii="Roboto" w:eastAsia="Times New Roman" w:hAnsi="Roboto" w:cs="Times New Roman"/>
          <w:color w:val="3C4043"/>
          <w:spacing w:val="3"/>
          <w:sz w:val="21"/>
          <w:szCs w:val="21"/>
          <w:lang w:eastAsia="es-CO"/>
        </w:rPr>
        <w:t xml:space="preserve"> y </w:t>
      </w:r>
      <w:proofErr w:type="spellStart"/>
      <w:r w:rsidRPr="00E26743">
        <w:rPr>
          <w:rFonts w:ascii="Roboto" w:eastAsia="Times New Roman" w:hAnsi="Roboto" w:cs="Times New Roman"/>
          <w:color w:val="3C4043"/>
          <w:spacing w:val="3"/>
          <w:sz w:val="21"/>
          <w:szCs w:val="21"/>
          <w:lang w:eastAsia="es-CO"/>
        </w:rPr>
        <w:t>backend</w:t>
      </w:r>
      <w:proofErr w:type="spellEnd"/>
    </w:p>
    <w:p w14:paraId="3C48A187" w14:textId="65E0960F" w:rsidR="00E26743" w:rsidRPr="00E26743" w:rsidRDefault="00341470"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Cuáles</w:t>
      </w:r>
      <w:r w:rsidR="00E26743" w:rsidRPr="00E26743">
        <w:rPr>
          <w:rFonts w:ascii="Roboto" w:eastAsia="Times New Roman" w:hAnsi="Roboto" w:cs="Times New Roman"/>
          <w:color w:val="3C4043"/>
          <w:spacing w:val="3"/>
          <w:sz w:val="21"/>
          <w:szCs w:val="21"/>
          <w:lang w:eastAsia="es-CO"/>
        </w:rPr>
        <w:t xml:space="preserve"> son los </w:t>
      </w:r>
      <w:proofErr w:type="spellStart"/>
      <w:r w:rsidR="00E26743" w:rsidRPr="00E26743">
        <w:rPr>
          <w:rFonts w:ascii="Roboto" w:eastAsia="Times New Roman" w:hAnsi="Roboto" w:cs="Times New Roman"/>
          <w:color w:val="3C4043"/>
          <w:spacing w:val="3"/>
          <w:sz w:val="21"/>
          <w:szCs w:val="21"/>
          <w:lang w:eastAsia="es-CO"/>
        </w:rPr>
        <w:t>stacks</w:t>
      </w:r>
      <w:proofErr w:type="spellEnd"/>
      <w:r w:rsidR="00E26743" w:rsidRPr="00E26743">
        <w:rPr>
          <w:rFonts w:ascii="Roboto" w:eastAsia="Times New Roman" w:hAnsi="Roboto" w:cs="Times New Roman"/>
          <w:color w:val="3C4043"/>
          <w:spacing w:val="3"/>
          <w:sz w:val="21"/>
          <w:szCs w:val="21"/>
          <w:lang w:eastAsia="es-CO"/>
        </w:rPr>
        <w:t xml:space="preserve"> que se emplean con </w:t>
      </w:r>
      <w:proofErr w:type="spellStart"/>
      <w:r w:rsidR="00E26743" w:rsidRPr="00E26743">
        <w:rPr>
          <w:rFonts w:ascii="Roboto" w:eastAsia="Times New Roman" w:hAnsi="Roboto" w:cs="Times New Roman"/>
          <w:color w:val="3C4043"/>
          <w:spacing w:val="3"/>
          <w:sz w:val="21"/>
          <w:szCs w:val="21"/>
          <w:lang w:eastAsia="es-CO"/>
        </w:rPr>
        <w:t>Javascript</w:t>
      </w:r>
      <w:proofErr w:type="spellEnd"/>
    </w:p>
    <w:p w14:paraId="4969831F"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que es VUE JS</w:t>
      </w:r>
    </w:p>
    <w:p w14:paraId="6FD8163F"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Como es la arquitectura de aplicaciones web</w:t>
      </w:r>
    </w:p>
    <w:p w14:paraId="4FDA74DC"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Que es un Servicio Web REST</w:t>
      </w:r>
    </w:p>
    <w:p w14:paraId="0AC1ED13" w14:textId="77777777" w:rsidR="00E26743" w:rsidRPr="00E26743"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Qué es JSON</w:t>
      </w:r>
    </w:p>
    <w:p w14:paraId="20D5FFE8" w14:textId="63C51488" w:rsidR="001A43FD" w:rsidRDefault="00E26743" w:rsidP="00E26743">
      <w:pPr>
        <w:numPr>
          <w:ilvl w:val="0"/>
          <w:numId w:val="4"/>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E26743">
        <w:rPr>
          <w:rFonts w:ascii="Roboto" w:eastAsia="Times New Roman" w:hAnsi="Roboto" w:cs="Times New Roman"/>
          <w:color w:val="3C4043"/>
          <w:spacing w:val="3"/>
          <w:sz w:val="21"/>
          <w:szCs w:val="21"/>
          <w:lang w:eastAsia="es-CO"/>
        </w:rPr>
        <w:t>Que Patrones de diseño de software existen actualmente</w:t>
      </w:r>
    </w:p>
    <w:p w14:paraId="1AB18338" w14:textId="2703BEB5" w:rsidR="00E26743" w:rsidRDefault="00E26743">
      <w:pPr>
        <w:rPr>
          <w:rFonts w:ascii="Roboto" w:eastAsia="Times New Roman" w:hAnsi="Roboto" w:cs="Times New Roman"/>
          <w:color w:val="3C4043"/>
          <w:spacing w:val="3"/>
          <w:sz w:val="21"/>
          <w:szCs w:val="21"/>
          <w:lang w:eastAsia="es-CO"/>
        </w:rPr>
      </w:pPr>
      <w:r>
        <w:rPr>
          <w:rFonts w:ascii="Roboto" w:eastAsia="Times New Roman" w:hAnsi="Roboto" w:cs="Times New Roman"/>
          <w:color w:val="3C4043"/>
          <w:spacing w:val="3"/>
          <w:sz w:val="21"/>
          <w:szCs w:val="21"/>
          <w:lang w:eastAsia="es-CO"/>
        </w:rPr>
        <w:br w:type="page"/>
      </w:r>
    </w:p>
    <w:p w14:paraId="49926D95" w14:textId="7F42B600" w:rsidR="00E26743" w:rsidRDefault="00E26743" w:rsidP="00E26743">
      <w:pPr>
        <w:spacing w:before="100" w:beforeAutospacing="1" w:after="100" w:afterAutospacing="1" w:line="240" w:lineRule="auto"/>
        <w:rPr>
          <w:rFonts w:ascii="Roboto" w:eastAsia="Times New Roman" w:hAnsi="Roboto" w:cs="Times New Roman"/>
          <w:color w:val="3C4043"/>
          <w:spacing w:val="3"/>
          <w:sz w:val="21"/>
          <w:szCs w:val="21"/>
          <w:lang w:eastAsia="es-CO"/>
        </w:rPr>
      </w:pPr>
    </w:p>
    <w:p w14:paraId="3D4D0A6C" w14:textId="52A88A16" w:rsidR="00E26743" w:rsidRPr="001244B8" w:rsidRDefault="001244B8" w:rsidP="001244B8">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1244B8">
        <w:rPr>
          <w:rFonts w:ascii="Roboto" w:eastAsia="Times New Roman" w:hAnsi="Roboto" w:cs="Times New Roman"/>
          <w:color w:val="3C4043"/>
          <w:spacing w:val="3"/>
          <w:sz w:val="21"/>
          <w:szCs w:val="21"/>
          <w:lang w:eastAsia="es-CO"/>
        </w:rPr>
        <w:t xml:space="preserve">Internet es una gran red de ordenadores a nivel mundial, que pueden intercambiar información entre ellos y se conectan por medio del protocolo </w:t>
      </w:r>
      <w:proofErr w:type="spellStart"/>
      <w:r w:rsidRPr="001244B8">
        <w:rPr>
          <w:rFonts w:ascii="Roboto" w:eastAsia="Times New Roman" w:hAnsi="Roboto" w:cs="Times New Roman"/>
          <w:color w:val="3C4043"/>
          <w:spacing w:val="3"/>
          <w:sz w:val="21"/>
          <w:szCs w:val="21"/>
          <w:lang w:eastAsia="es-CO"/>
        </w:rPr>
        <w:t>tcp</w:t>
      </w:r>
      <w:proofErr w:type="spellEnd"/>
      <w:r w:rsidRPr="001244B8">
        <w:rPr>
          <w:rFonts w:ascii="Roboto" w:eastAsia="Times New Roman" w:hAnsi="Roboto" w:cs="Times New Roman"/>
          <w:color w:val="3C4043"/>
          <w:spacing w:val="3"/>
          <w:sz w:val="21"/>
          <w:szCs w:val="21"/>
          <w:lang w:eastAsia="es-CO"/>
        </w:rPr>
        <w:t>/</w:t>
      </w:r>
      <w:proofErr w:type="spellStart"/>
      <w:r w:rsidRPr="001244B8">
        <w:rPr>
          <w:rFonts w:ascii="Roboto" w:eastAsia="Times New Roman" w:hAnsi="Roboto" w:cs="Times New Roman"/>
          <w:color w:val="3C4043"/>
          <w:spacing w:val="3"/>
          <w:sz w:val="21"/>
          <w:szCs w:val="21"/>
          <w:lang w:eastAsia="es-CO"/>
        </w:rPr>
        <w:t>ip</w:t>
      </w:r>
      <w:proofErr w:type="spellEnd"/>
      <w:r w:rsidRPr="001244B8">
        <w:rPr>
          <w:rFonts w:ascii="Roboto" w:eastAsia="Times New Roman" w:hAnsi="Roboto" w:cs="Times New Roman"/>
          <w:color w:val="3C4043"/>
          <w:spacing w:val="3"/>
          <w:sz w:val="21"/>
          <w:szCs w:val="21"/>
          <w:lang w:eastAsia="es-CO"/>
        </w:rPr>
        <w:t>.</w:t>
      </w:r>
      <w:r w:rsidR="00B64070">
        <w:rPr>
          <w:rFonts w:ascii="Roboto" w:eastAsia="Times New Roman" w:hAnsi="Roboto" w:cs="Times New Roman"/>
          <w:color w:val="3C4043"/>
          <w:spacing w:val="3"/>
          <w:sz w:val="21"/>
          <w:szCs w:val="21"/>
          <w:lang w:eastAsia="es-CO"/>
        </w:rPr>
        <w:br/>
      </w:r>
    </w:p>
    <w:p w14:paraId="56405216" w14:textId="77777777" w:rsidR="00DA796E" w:rsidRPr="00DA796E" w:rsidRDefault="00DA796E" w:rsidP="00DA796E">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Lista de puertos más comúnmente utilizados</w:t>
      </w:r>
    </w:p>
    <w:p w14:paraId="7C99FB38" w14:textId="77777777"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HTTP: puerto 80;</w:t>
      </w:r>
    </w:p>
    <w:p w14:paraId="3A477C65" w14:textId="77777777"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HTTPS: puerto 443;</w:t>
      </w:r>
    </w:p>
    <w:p w14:paraId="637BFBA4" w14:textId="77777777"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FTP: puerto 21;</w:t>
      </w:r>
    </w:p>
    <w:p w14:paraId="2671B153" w14:textId="77777777"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FTPS/SSH: puerto 22;</w:t>
      </w:r>
    </w:p>
    <w:p w14:paraId="72AC8275" w14:textId="77777777"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POP3: puerto 110.</w:t>
      </w:r>
    </w:p>
    <w:p w14:paraId="5F15C361" w14:textId="77777777"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POP3 SSL: puerto 995.</w:t>
      </w:r>
    </w:p>
    <w:p w14:paraId="60F54A43" w14:textId="77777777"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IMAP: puerto 143.</w:t>
      </w:r>
    </w:p>
    <w:p w14:paraId="3D2EC701" w14:textId="26C6608F" w:rsidR="00DA796E" w:rsidRPr="00DA796E" w:rsidRDefault="00DA796E" w:rsidP="00DA796E">
      <w:pPr>
        <w:pStyle w:val="Prrafodelista"/>
        <w:numPr>
          <w:ilvl w:val="0"/>
          <w:numId w:val="6"/>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DA796E">
        <w:rPr>
          <w:rFonts w:ascii="Roboto" w:eastAsia="Times New Roman" w:hAnsi="Roboto" w:cs="Times New Roman"/>
          <w:color w:val="3C4043"/>
          <w:spacing w:val="3"/>
          <w:sz w:val="21"/>
          <w:szCs w:val="21"/>
          <w:lang w:eastAsia="es-CO"/>
        </w:rPr>
        <w:t>IMAP SSL: puerto 993.</w:t>
      </w:r>
      <w:r w:rsidR="00B64070">
        <w:rPr>
          <w:rFonts w:ascii="Roboto" w:eastAsia="Times New Roman" w:hAnsi="Roboto" w:cs="Times New Roman"/>
          <w:color w:val="3C4043"/>
          <w:spacing w:val="3"/>
          <w:sz w:val="21"/>
          <w:szCs w:val="21"/>
          <w:lang w:eastAsia="es-CO"/>
        </w:rPr>
        <w:br/>
      </w:r>
    </w:p>
    <w:p w14:paraId="69A5F89A" w14:textId="7B4CC046" w:rsidR="001244B8" w:rsidRDefault="00B64070" w:rsidP="001244B8">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B64070">
        <w:rPr>
          <w:rFonts w:ascii="Roboto" w:eastAsia="Times New Roman" w:hAnsi="Roboto" w:cs="Times New Roman"/>
          <w:color w:val="3C4043"/>
          <w:spacing w:val="3"/>
          <w:sz w:val="21"/>
          <w:szCs w:val="21"/>
          <w:lang w:eastAsia="es-CO"/>
        </w:rPr>
        <w:t xml:space="preserve">Las direcciones IP </w:t>
      </w:r>
      <w:r>
        <w:rPr>
          <w:rFonts w:ascii="Roboto" w:eastAsia="Times New Roman" w:hAnsi="Roboto" w:cs="Times New Roman"/>
          <w:color w:val="3C4043"/>
          <w:spacing w:val="3"/>
          <w:sz w:val="21"/>
          <w:szCs w:val="21"/>
          <w:lang w:eastAsia="es-CO"/>
        </w:rPr>
        <w:t>son</w:t>
      </w:r>
      <w:r w:rsidRPr="00B64070">
        <w:rPr>
          <w:rFonts w:ascii="Roboto" w:eastAsia="Times New Roman" w:hAnsi="Roboto" w:cs="Times New Roman"/>
          <w:color w:val="3C4043"/>
          <w:spacing w:val="3"/>
          <w:sz w:val="21"/>
          <w:szCs w:val="21"/>
          <w:lang w:eastAsia="es-CO"/>
        </w:rPr>
        <w:t xml:space="preserve"> cuatro cifras de números separados por puntos, </w:t>
      </w:r>
      <w:r>
        <w:rPr>
          <w:rFonts w:ascii="Roboto" w:eastAsia="Times New Roman" w:hAnsi="Roboto" w:cs="Times New Roman"/>
          <w:color w:val="3C4043"/>
          <w:spacing w:val="3"/>
          <w:sz w:val="21"/>
          <w:szCs w:val="21"/>
          <w:lang w:eastAsia="es-CO"/>
        </w:rPr>
        <w:t>(</w:t>
      </w:r>
      <w:r w:rsidR="009B18A7">
        <w:rPr>
          <w:rFonts w:ascii="Roboto" w:eastAsia="Times New Roman" w:hAnsi="Roboto" w:cs="Times New Roman"/>
          <w:color w:val="3C4043"/>
          <w:spacing w:val="3"/>
          <w:sz w:val="21"/>
          <w:szCs w:val="21"/>
          <w:lang w:eastAsia="es-CO"/>
        </w:rPr>
        <w:t>|</w:t>
      </w:r>
      <w:r w:rsidRPr="00B64070">
        <w:rPr>
          <w:rFonts w:ascii="Roboto" w:eastAsia="Times New Roman" w:hAnsi="Roboto" w:cs="Times New Roman"/>
          <w:color w:val="3C4043"/>
          <w:spacing w:val="3"/>
          <w:sz w:val="21"/>
          <w:szCs w:val="21"/>
          <w:lang w:eastAsia="es-CO"/>
        </w:rPr>
        <w:t>cada uno de los cuales puede tomar valores entre 0 y 255</w:t>
      </w:r>
      <w:r>
        <w:rPr>
          <w:rFonts w:ascii="Roboto" w:eastAsia="Times New Roman" w:hAnsi="Roboto" w:cs="Times New Roman"/>
          <w:color w:val="3C4043"/>
          <w:spacing w:val="3"/>
          <w:sz w:val="21"/>
          <w:szCs w:val="21"/>
          <w:lang w:eastAsia="es-CO"/>
        </w:rPr>
        <w:t>) que identifican a cada dispositivo dentro de una red.</w:t>
      </w:r>
    </w:p>
    <w:p w14:paraId="6FD4FB15" w14:textId="5B0FD71F" w:rsidR="00B64070" w:rsidRPr="00AC4FDA" w:rsidRDefault="001E279A" w:rsidP="001244B8">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Arial" w:hAnsi="Arial" w:cs="Arial"/>
          <w:color w:val="202124"/>
          <w:shd w:val="clear" w:color="auto" w:fill="FFFFFF"/>
        </w:rPr>
        <w:t>es una empresa que se dedica a ofrecer servicios de acceso a internet a sus clientes.</w:t>
      </w:r>
      <w:r w:rsidR="007C33AA">
        <w:rPr>
          <w:rFonts w:ascii="Arial" w:hAnsi="Arial" w:cs="Arial"/>
          <w:color w:val="202124"/>
          <w:shd w:val="clear" w:color="auto" w:fill="FFFFFF"/>
        </w:rPr>
        <w:br/>
      </w:r>
    </w:p>
    <w:p w14:paraId="6E99C4DD" w14:textId="2B96D344" w:rsidR="00AC4FDA" w:rsidRDefault="007C33AA" w:rsidP="001244B8">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7C33AA">
        <w:rPr>
          <w:rFonts w:ascii="Roboto" w:eastAsia="Times New Roman" w:hAnsi="Roboto" w:cs="Times New Roman"/>
          <w:color w:val="3C4043"/>
          <w:spacing w:val="3"/>
          <w:sz w:val="21"/>
          <w:szCs w:val="21"/>
          <w:lang w:eastAsia="es-CO"/>
        </w:rPr>
        <w:t>El término de velocidad de internet se refiere a la capacidad de rendimiento que tiene una conexión a internet para poder intercambiar datos entre el Internet y el dispositivo de una persona</w:t>
      </w:r>
    </w:p>
    <w:p w14:paraId="54339CB6" w14:textId="4E98FF55" w:rsidR="007C33AA" w:rsidRDefault="007C33AA" w:rsidP="001244B8">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7C33AA">
        <w:rPr>
          <w:rFonts w:ascii="Roboto" w:eastAsia="Times New Roman" w:hAnsi="Roboto" w:cs="Times New Roman"/>
          <w:color w:val="3C4043"/>
          <w:spacing w:val="3"/>
          <w:sz w:val="21"/>
          <w:szCs w:val="21"/>
          <w:lang w:eastAsia="es-CO"/>
        </w:rPr>
        <w:t>La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w:t>
      </w:r>
    </w:p>
    <w:p w14:paraId="2F9BA3EB" w14:textId="77777777" w:rsidR="00602106" w:rsidRPr="00602106" w:rsidRDefault="00602106" w:rsidP="00602106">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602106">
        <w:rPr>
          <w:rFonts w:ascii="Roboto" w:eastAsia="Times New Roman" w:hAnsi="Roboto" w:cs="Times New Roman"/>
          <w:color w:val="3C4043"/>
          <w:spacing w:val="3"/>
          <w:sz w:val="21"/>
          <w:szCs w:val="21"/>
          <w:lang w:eastAsia="es-CO"/>
        </w:rPr>
        <w:t>El sistema de nombres de dominio (DNS) es el directorio telefónico de Internet. Las personas acceden a la información en línea a través de nombres de dominio como nytimes.com o espn.com. Los navegadores web interactúan mediante direcciones de Protocolo de Internet (IP). El DNS traduce los nombres de dominio a direcciones IP para que los navegadores puedan cargar los recursos de Internet.</w:t>
      </w:r>
    </w:p>
    <w:p w14:paraId="1701FB58" w14:textId="67F785BA" w:rsidR="00602106" w:rsidRDefault="00602106" w:rsidP="00602106">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sidRPr="00602106">
        <w:rPr>
          <w:rFonts w:ascii="Roboto" w:eastAsia="Times New Roman" w:hAnsi="Roboto" w:cs="Times New Roman"/>
          <w:color w:val="3C4043"/>
          <w:spacing w:val="3"/>
          <w:sz w:val="21"/>
          <w:szCs w:val="21"/>
          <w:lang w:eastAsia="es-CO"/>
        </w:rPr>
        <w:t>Cada dispositivo conectado a Internet tiene una dirección IP única que otros equipos pueden usar para encontrarlo. Los servidores DNS suprimen la necesidad de que los humanos memoricen direcciones IP tales como 192.168.1.1 (en IPv4) o nuevas direcciones IP alfanuméricas más complejas, tales como 2400:cb00:2048:1::c629:d7a2 (en IPv6).</w:t>
      </w:r>
    </w:p>
    <w:p w14:paraId="1DD211E8" w14:textId="1F05A2E3" w:rsidR="00602106" w:rsidRDefault="00602106" w:rsidP="00602106">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p>
    <w:p w14:paraId="45D8CAF3" w14:textId="77777777" w:rsidR="00521E40" w:rsidRDefault="00521E40" w:rsidP="00521E40">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Los protocolos para la transmisión de datos en internet más importantes son TCP (Protocolo de Control de Transmisión) e IP (Protocolo de Internet). De manera conjunta (TCP/IP) podemos enlazar los dispositivos que acceden a la red, algunos otros protocolos de comunicación asociados a internet son POP, SMTP y HTTP.</w:t>
      </w:r>
    </w:p>
    <w:p w14:paraId="5EF8D163" w14:textId="68880947" w:rsidR="00521E40" w:rsidRPr="00521E40" w:rsidRDefault="00521E40" w:rsidP="00521E40">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Estos los utilizamos prácticamente todos los días, aunque la mayoría de los usuarios no lo sepan ni conozcan su funcionamiento. Estos protocolos permiten la transmisión de datos desde nuestros dispositivos para navegar a través de los sitios, enviar correos electrónicos, escuchar música online, etc.</w:t>
      </w:r>
    </w:p>
    <w:p w14:paraId="0A8598E9"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p>
    <w:p w14:paraId="5AE53E4D" w14:textId="28EEA42C"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lastRenderedPageBreak/>
        <w:t>Existen varios tipos de protocolos de red:</w:t>
      </w:r>
    </w:p>
    <w:p w14:paraId="2793F115"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comunicación de red: protocolos de comunicación de paquetes básicos como TCP / IP y HTTP.</w:t>
      </w:r>
    </w:p>
    <w:p w14:paraId="719475B0"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seguridad de red: implementan la seguridad en las comunicaciones de red entre servidores, incluye HTTPS, SSL y SFTP.</w:t>
      </w:r>
    </w:p>
    <w:p w14:paraId="18203C0C" w14:textId="2420F0F1"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 xml:space="preserve">Protocolos de gestión de red: proporcionan mantenimiento y gobierno de red, incluyen SNMP e </w:t>
      </w:r>
      <w:proofErr w:type="spellStart"/>
      <w:r w:rsidRPr="00521E40">
        <w:rPr>
          <w:rFonts w:ascii="Roboto" w:eastAsia="Times New Roman" w:hAnsi="Roboto" w:cs="Times New Roman"/>
          <w:color w:val="3C4043"/>
          <w:spacing w:val="3"/>
          <w:sz w:val="21"/>
          <w:szCs w:val="21"/>
          <w:lang w:eastAsia="es-CO"/>
        </w:rPr>
        <w:t>ICMP.Un</w:t>
      </w:r>
      <w:proofErr w:type="spellEnd"/>
      <w:r w:rsidRPr="00521E40">
        <w:rPr>
          <w:rFonts w:ascii="Roboto" w:eastAsia="Times New Roman" w:hAnsi="Roboto" w:cs="Times New Roman"/>
          <w:color w:val="3C4043"/>
          <w:spacing w:val="3"/>
          <w:sz w:val="21"/>
          <w:szCs w:val="21"/>
          <w:lang w:eastAsia="es-CO"/>
        </w:rPr>
        <w:t xml:space="preserve"> grupo de protocolos de red que trabajan juntos en los niveles superior e inferior comúnmente se les denomina familia de protocolos.</w:t>
      </w:r>
    </w:p>
    <w:p w14:paraId="19C34CF3" w14:textId="1EC82046"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 xml:space="preserve">El modelo OSI (Open </w:t>
      </w:r>
      <w:proofErr w:type="spellStart"/>
      <w:r w:rsidRPr="00521E40">
        <w:rPr>
          <w:rFonts w:ascii="Roboto" w:eastAsia="Times New Roman" w:hAnsi="Roboto" w:cs="Times New Roman"/>
          <w:color w:val="3C4043"/>
          <w:spacing w:val="3"/>
          <w:sz w:val="21"/>
          <w:szCs w:val="21"/>
          <w:lang w:eastAsia="es-CO"/>
        </w:rPr>
        <w:t>System</w:t>
      </w:r>
      <w:proofErr w:type="spellEnd"/>
      <w:r w:rsidRPr="00521E40">
        <w:rPr>
          <w:rFonts w:ascii="Roboto" w:eastAsia="Times New Roman" w:hAnsi="Roboto" w:cs="Times New Roman"/>
          <w:color w:val="3C4043"/>
          <w:spacing w:val="3"/>
          <w:sz w:val="21"/>
          <w:szCs w:val="21"/>
          <w:lang w:eastAsia="es-CO"/>
        </w:rPr>
        <w:t xml:space="preserve"> </w:t>
      </w:r>
      <w:proofErr w:type="spellStart"/>
      <w:r w:rsidRPr="00521E40">
        <w:rPr>
          <w:rFonts w:ascii="Roboto" w:eastAsia="Times New Roman" w:hAnsi="Roboto" w:cs="Times New Roman"/>
          <w:color w:val="3C4043"/>
          <w:spacing w:val="3"/>
          <w:sz w:val="21"/>
          <w:szCs w:val="21"/>
          <w:lang w:eastAsia="es-CO"/>
        </w:rPr>
        <w:t>Interconnection</w:t>
      </w:r>
      <w:proofErr w:type="spellEnd"/>
      <w:r w:rsidRPr="00521E40">
        <w:rPr>
          <w:rFonts w:ascii="Roboto" w:eastAsia="Times New Roman" w:hAnsi="Roboto" w:cs="Times New Roman"/>
          <w:color w:val="3C4043"/>
          <w:spacing w:val="3"/>
          <w:sz w:val="21"/>
          <w:szCs w:val="21"/>
          <w:lang w:eastAsia="es-CO"/>
        </w:rPr>
        <w:t>) organiza conceptualmente a las familias de protocolos de red en capas de red específicas. Este Sistema de Interconexión Abierto tiene por objetivo establecer un contexto en el cual basar las arquitecturas de comunicación entre diferentes sistemas.</w:t>
      </w:r>
    </w:p>
    <w:p w14:paraId="64A7E870" w14:textId="7E8AE548"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A continuación listamos algunos de los protocolos de red más conocidos, según las capas del modelo OSI:</w:t>
      </w:r>
    </w:p>
    <w:p w14:paraId="73587454" w14:textId="318B02C7" w:rsidR="00521E40" w:rsidRPr="00521E40" w:rsidRDefault="00521E40" w:rsidP="00521E40">
      <w:pPr>
        <w:spacing w:before="100" w:beforeAutospacing="1" w:after="100" w:afterAutospacing="1" w:line="240" w:lineRule="auto"/>
        <w:ind w:firstLine="708"/>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la capa 1 - Capa física</w:t>
      </w:r>
    </w:p>
    <w:p w14:paraId="2373BD91"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val="en-US" w:eastAsia="es-CO"/>
        </w:rPr>
      </w:pPr>
      <w:r w:rsidRPr="00521E40">
        <w:rPr>
          <w:rFonts w:ascii="Roboto" w:eastAsia="Times New Roman" w:hAnsi="Roboto" w:cs="Times New Roman"/>
          <w:color w:val="3C4043"/>
          <w:spacing w:val="3"/>
          <w:sz w:val="21"/>
          <w:szCs w:val="21"/>
          <w:lang w:val="en-US" w:eastAsia="es-CO"/>
        </w:rPr>
        <w:t>USB: Universal Serial Bus</w:t>
      </w:r>
    </w:p>
    <w:p w14:paraId="2A3C31AE"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val="en-US" w:eastAsia="es-CO"/>
        </w:rPr>
      </w:pPr>
      <w:r w:rsidRPr="00521E40">
        <w:rPr>
          <w:rFonts w:ascii="Roboto" w:eastAsia="Times New Roman" w:hAnsi="Roboto" w:cs="Times New Roman"/>
          <w:color w:val="3C4043"/>
          <w:spacing w:val="3"/>
          <w:sz w:val="21"/>
          <w:szCs w:val="21"/>
          <w:lang w:val="en-US" w:eastAsia="es-CO"/>
        </w:rPr>
        <w:t>Ethernet: Ethernet physical layer</w:t>
      </w:r>
    </w:p>
    <w:p w14:paraId="624A970F"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val="en-US" w:eastAsia="es-CO"/>
        </w:rPr>
      </w:pPr>
      <w:r w:rsidRPr="00521E40">
        <w:rPr>
          <w:rFonts w:ascii="Roboto" w:eastAsia="Times New Roman" w:hAnsi="Roboto" w:cs="Times New Roman"/>
          <w:color w:val="3C4043"/>
          <w:spacing w:val="3"/>
          <w:sz w:val="21"/>
          <w:szCs w:val="21"/>
          <w:lang w:val="en-US" w:eastAsia="es-CO"/>
        </w:rPr>
        <w:t>DSL: Digital subscriber line</w:t>
      </w:r>
    </w:p>
    <w:p w14:paraId="6291F2CA"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val="en-US" w:eastAsia="es-CO"/>
        </w:rPr>
      </w:pPr>
      <w:proofErr w:type="spellStart"/>
      <w:r w:rsidRPr="00521E40">
        <w:rPr>
          <w:rFonts w:ascii="Roboto" w:eastAsia="Times New Roman" w:hAnsi="Roboto" w:cs="Times New Roman"/>
          <w:color w:val="3C4043"/>
          <w:spacing w:val="3"/>
          <w:sz w:val="21"/>
          <w:szCs w:val="21"/>
          <w:lang w:val="en-US" w:eastAsia="es-CO"/>
        </w:rPr>
        <w:t>Etherloop</w:t>
      </w:r>
      <w:proofErr w:type="spellEnd"/>
      <w:r w:rsidRPr="00521E40">
        <w:rPr>
          <w:rFonts w:ascii="Roboto" w:eastAsia="Times New Roman" w:hAnsi="Roboto" w:cs="Times New Roman"/>
          <w:color w:val="3C4043"/>
          <w:spacing w:val="3"/>
          <w:sz w:val="21"/>
          <w:szCs w:val="21"/>
          <w:lang w:val="en-US" w:eastAsia="es-CO"/>
        </w:rPr>
        <w:t xml:space="preserve">: </w:t>
      </w:r>
      <w:proofErr w:type="spellStart"/>
      <w:r w:rsidRPr="00521E40">
        <w:rPr>
          <w:rFonts w:ascii="Roboto" w:eastAsia="Times New Roman" w:hAnsi="Roboto" w:cs="Times New Roman"/>
          <w:color w:val="3C4043"/>
          <w:spacing w:val="3"/>
          <w:sz w:val="21"/>
          <w:szCs w:val="21"/>
          <w:lang w:val="en-US" w:eastAsia="es-CO"/>
        </w:rPr>
        <w:t>Combinación</w:t>
      </w:r>
      <w:proofErr w:type="spellEnd"/>
      <w:r w:rsidRPr="00521E40">
        <w:rPr>
          <w:rFonts w:ascii="Roboto" w:eastAsia="Times New Roman" w:hAnsi="Roboto" w:cs="Times New Roman"/>
          <w:color w:val="3C4043"/>
          <w:spacing w:val="3"/>
          <w:sz w:val="21"/>
          <w:szCs w:val="21"/>
          <w:lang w:val="en-US" w:eastAsia="es-CO"/>
        </w:rPr>
        <w:t xml:space="preserve"> de Ethernet and DSL</w:t>
      </w:r>
    </w:p>
    <w:p w14:paraId="141C0F25"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val="en-US" w:eastAsia="es-CO"/>
        </w:rPr>
      </w:pPr>
      <w:r w:rsidRPr="00521E40">
        <w:rPr>
          <w:rFonts w:ascii="Roboto" w:eastAsia="Times New Roman" w:hAnsi="Roboto" w:cs="Times New Roman"/>
          <w:color w:val="3C4043"/>
          <w:spacing w:val="3"/>
          <w:sz w:val="21"/>
          <w:szCs w:val="21"/>
          <w:lang w:val="en-US" w:eastAsia="es-CO"/>
        </w:rPr>
        <w:t>Infrared: Infrared radiation</w:t>
      </w:r>
    </w:p>
    <w:p w14:paraId="137DB72A"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proofErr w:type="spellStart"/>
      <w:r w:rsidRPr="00521E40">
        <w:rPr>
          <w:rFonts w:ascii="Roboto" w:eastAsia="Times New Roman" w:hAnsi="Roboto" w:cs="Times New Roman"/>
          <w:color w:val="3C4043"/>
          <w:spacing w:val="3"/>
          <w:sz w:val="21"/>
          <w:szCs w:val="21"/>
          <w:lang w:eastAsia="es-CO"/>
        </w:rPr>
        <w:t>Frame</w:t>
      </w:r>
      <w:proofErr w:type="spellEnd"/>
      <w:r w:rsidRPr="00521E40">
        <w:rPr>
          <w:rFonts w:ascii="Roboto" w:eastAsia="Times New Roman" w:hAnsi="Roboto" w:cs="Times New Roman"/>
          <w:color w:val="3C4043"/>
          <w:spacing w:val="3"/>
          <w:sz w:val="21"/>
          <w:szCs w:val="21"/>
          <w:lang w:eastAsia="es-CO"/>
        </w:rPr>
        <w:t xml:space="preserve"> </w:t>
      </w:r>
      <w:proofErr w:type="spellStart"/>
      <w:r w:rsidRPr="00521E40">
        <w:rPr>
          <w:rFonts w:ascii="Roboto" w:eastAsia="Times New Roman" w:hAnsi="Roboto" w:cs="Times New Roman"/>
          <w:color w:val="3C4043"/>
          <w:spacing w:val="3"/>
          <w:sz w:val="21"/>
          <w:szCs w:val="21"/>
          <w:lang w:eastAsia="es-CO"/>
        </w:rPr>
        <w:t>Relay</w:t>
      </w:r>
      <w:proofErr w:type="spellEnd"/>
    </w:p>
    <w:p w14:paraId="58E88CFD"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SDH: Jerarquía digital síncrona</w:t>
      </w:r>
    </w:p>
    <w:p w14:paraId="6C75B1BB"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SONET: Red óptica sincronizada</w:t>
      </w:r>
    </w:p>
    <w:p w14:paraId="27630089" w14:textId="7F3F4055" w:rsidR="00521E40" w:rsidRPr="00521E40" w:rsidRDefault="00521E40" w:rsidP="00521E40">
      <w:pPr>
        <w:spacing w:before="100" w:beforeAutospacing="1" w:after="100" w:afterAutospacing="1" w:line="240" w:lineRule="auto"/>
        <w:ind w:firstLine="708"/>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la capa 2 - Enlace de datos</w:t>
      </w:r>
    </w:p>
    <w:p w14:paraId="1C184AD5"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DCAP: Protocolo de acceso del cliente de la conmutación de la transmisión de datos</w:t>
      </w:r>
    </w:p>
    <w:p w14:paraId="6AFB96A8"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FDDI: Interfaz de distribución de datos en fibra</w:t>
      </w:r>
    </w:p>
    <w:p w14:paraId="50CF9D99"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HDLC: Control de enlace de datos de alto nivel</w:t>
      </w:r>
    </w:p>
    <w:p w14:paraId="47DDC615"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LAPD: Protocolo de acceso de enlace para los canales</w:t>
      </w:r>
    </w:p>
    <w:p w14:paraId="2204E2C1"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lastRenderedPageBreak/>
        <w:t>PPP: Protocolo punto a punto</w:t>
      </w:r>
    </w:p>
    <w:p w14:paraId="307BD8C3"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STP (</w:t>
      </w:r>
      <w:proofErr w:type="spellStart"/>
      <w:r w:rsidRPr="00521E40">
        <w:rPr>
          <w:rFonts w:ascii="Roboto" w:eastAsia="Times New Roman" w:hAnsi="Roboto" w:cs="Times New Roman"/>
          <w:color w:val="3C4043"/>
          <w:spacing w:val="3"/>
          <w:sz w:val="21"/>
          <w:szCs w:val="21"/>
          <w:lang w:eastAsia="es-CO"/>
        </w:rPr>
        <w:t>Spanning</w:t>
      </w:r>
      <w:proofErr w:type="spellEnd"/>
      <w:r w:rsidRPr="00521E40">
        <w:rPr>
          <w:rFonts w:ascii="Roboto" w:eastAsia="Times New Roman" w:hAnsi="Roboto" w:cs="Times New Roman"/>
          <w:color w:val="3C4043"/>
          <w:spacing w:val="3"/>
          <w:sz w:val="21"/>
          <w:szCs w:val="21"/>
          <w:lang w:eastAsia="es-CO"/>
        </w:rPr>
        <w:t xml:space="preserve"> </w:t>
      </w:r>
      <w:proofErr w:type="spellStart"/>
      <w:r w:rsidRPr="00521E40">
        <w:rPr>
          <w:rFonts w:ascii="Roboto" w:eastAsia="Times New Roman" w:hAnsi="Roboto" w:cs="Times New Roman"/>
          <w:color w:val="3C4043"/>
          <w:spacing w:val="3"/>
          <w:sz w:val="21"/>
          <w:szCs w:val="21"/>
          <w:lang w:eastAsia="es-CO"/>
        </w:rPr>
        <w:t>Tree</w:t>
      </w:r>
      <w:proofErr w:type="spellEnd"/>
      <w:r w:rsidRPr="00521E40">
        <w:rPr>
          <w:rFonts w:ascii="Roboto" w:eastAsia="Times New Roman" w:hAnsi="Roboto" w:cs="Times New Roman"/>
          <w:color w:val="3C4043"/>
          <w:spacing w:val="3"/>
          <w:sz w:val="21"/>
          <w:szCs w:val="21"/>
          <w:lang w:eastAsia="es-CO"/>
        </w:rPr>
        <w:t xml:space="preserve"> </w:t>
      </w:r>
      <w:proofErr w:type="spellStart"/>
      <w:r w:rsidRPr="00521E40">
        <w:rPr>
          <w:rFonts w:ascii="Roboto" w:eastAsia="Times New Roman" w:hAnsi="Roboto" w:cs="Times New Roman"/>
          <w:color w:val="3C4043"/>
          <w:spacing w:val="3"/>
          <w:sz w:val="21"/>
          <w:szCs w:val="21"/>
          <w:lang w:eastAsia="es-CO"/>
        </w:rPr>
        <w:t>Protocol</w:t>
      </w:r>
      <w:proofErr w:type="spellEnd"/>
      <w:r w:rsidRPr="00521E40">
        <w:rPr>
          <w:rFonts w:ascii="Roboto" w:eastAsia="Times New Roman" w:hAnsi="Roboto" w:cs="Times New Roman"/>
          <w:color w:val="3C4043"/>
          <w:spacing w:val="3"/>
          <w:sz w:val="21"/>
          <w:szCs w:val="21"/>
          <w:lang w:eastAsia="es-CO"/>
        </w:rPr>
        <w:t>): protocolo del árbol esparcido</w:t>
      </w:r>
    </w:p>
    <w:p w14:paraId="1A3771BB"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 xml:space="preserve">VTP VLAN: </w:t>
      </w:r>
      <w:proofErr w:type="spellStart"/>
      <w:r w:rsidRPr="00521E40">
        <w:rPr>
          <w:rFonts w:ascii="Roboto" w:eastAsia="Times New Roman" w:hAnsi="Roboto" w:cs="Times New Roman"/>
          <w:color w:val="3C4043"/>
          <w:spacing w:val="3"/>
          <w:sz w:val="21"/>
          <w:szCs w:val="21"/>
          <w:lang w:eastAsia="es-CO"/>
        </w:rPr>
        <w:t>trunking</w:t>
      </w:r>
      <w:proofErr w:type="spellEnd"/>
      <w:r w:rsidRPr="00521E40">
        <w:rPr>
          <w:rFonts w:ascii="Roboto" w:eastAsia="Times New Roman" w:hAnsi="Roboto" w:cs="Times New Roman"/>
          <w:color w:val="3C4043"/>
          <w:spacing w:val="3"/>
          <w:sz w:val="21"/>
          <w:szCs w:val="21"/>
          <w:lang w:eastAsia="es-CO"/>
        </w:rPr>
        <w:t xml:space="preserve"> virtual </w:t>
      </w:r>
      <w:proofErr w:type="spellStart"/>
      <w:r w:rsidRPr="00521E40">
        <w:rPr>
          <w:rFonts w:ascii="Roboto" w:eastAsia="Times New Roman" w:hAnsi="Roboto" w:cs="Times New Roman"/>
          <w:color w:val="3C4043"/>
          <w:spacing w:val="3"/>
          <w:sz w:val="21"/>
          <w:szCs w:val="21"/>
          <w:lang w:eastAsia="es-CO"/>
        </w:rPr>
        <w:t>protocol</w:t>
      </w:r>
      <w:proofErr w:type="spellEnd"/>
      <w:r w:rsidRPr="00521E40">
        <w:rPr>
          <w:rFonts w:ascii="Roboto" w:eastAsia="Times New Roman" w:hAnsi="Roboto" w:cs="Times New Roman"/>
          <w:color w:val="3C4043"/>
          <w:spacing w:val="3"/>
          <w:sz w:val="21"/>
          <w:szCs w:val="21"/>
          <w:lang w:eastAsia="es-CO"/>
        </w:rPr>
        <w:t xml:space="preserve"> para LAN virtual</w:t>
      </w:r>
    </w:p>
    <w:p w14:paraId="5C12D1F2"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MPLS: Conmutación multiprotocolo de la etiqueta</w:t>
      </w:r>
    </w:p>
    <w:p w14:paraId="68C08D7A" w14:textId="0CF3C7A8" w:rsidR="00521E40" w:rsidRPr="00521E40" w:rsidRDefault="00521E40" w:rsidP="00521E40">
      <w:pPr>
        <w:spacing w:before="100" w:beforeAutospacing="1" w:after="100" w:afterAutospacing="1" w:line="240" w:lineRule="auto"/>
        <w:ind w:firstLine="708"/>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la capa 3 - Red</w:t>
      </w:r>
    </w:p>
    <w:p w14:paraId="3E0062E1"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ARP: Protocolo de resolución de direcciones</w:t>
      </w:r>
    </w:p>
    <w:p w14:paraId="2FDE183F"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BGP: Protocolo de frontera de entrada</w:t>
      </w:r>
    </w:p>
    <w:p w14:paraId="7654FFCD"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ICMP: Protocolo de mensaje de control de Internet</w:t>
      </w:r>
    </w:p>
    <w:p w14:paraId="35E65049"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IPv4: Protocolo de internet versión 4</w:t>
      </w:r>
    </w:p>
    <w:p w14:paraId="5FA2E140"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IPv6: Protocolo de internet versión 6</w:t>
      </w:r>
    </w:p>
    <w:p w14:paraId="06A84133"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IPX: Red interna del intercambio del paquete</w:t>
      </w:r>
    </w:p>
    <w:p w14:paraId="7FD9F90C"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OSPF: Abrir la trayectoria más corta primero</w:t>
      </w:r>
    </w:p>
    <w:p w14:paraId="6834320D"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RARP: Protocolo de resolución de direcciones inverso</w:t>
      </w:r>
    </w:p>
    <w:p w14:paraId="4AC3B792" w14:textId="4E3972BE" w:rsidR="00521E40" w:rsidRPr="00521E40" w:rsidRDefault="00521E40" w:rsidP="00521E40">
      <w:pPr>
        <w:spacing w:before="100" w:beforeAutospacing="1" w:after="100" w:afterAutospacing="1" w:line="240" w:lineRule="auto"/>
        <w:ind w:firstLine="708"/>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la capa 4 - Transporte</w:t>
      </w:r>
    </w:p>
    <w:p w14:paraId="51662970"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IL: Convertido originalmente como capa de transporte para 9P</w:t>
      </w:r>
    </w:p>
    <w:p w14:paraId="57509FE1"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SPX: Intercambio ordenado del paquete</w:t>
      </w:r>
    </w:p>
    <w:p w14:paraId="4B124DAF"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SCTP: Protocolo de la transmisión del control de la corriente</w:t>
      </w:r>
    </w:p>
    <w:p w14:paraId="183B0F57"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TCP: Protocolo del control de la transmisión</w:t>
      </w:r>
    </w:p>
    <w:p w14:paraId="2CC82B23"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UDP: Protocolo de datagramas de usuario</w:t>
      </w:r>
    </w:p>
    <w:p w14:paraId="162BAFD7"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proofErr w:type="spellStart"/>
      <w:r w:rsidRPr="00521E40">
        <w:rPr>
          <w:rFonts w:ascii="Roboto" w:eastAsia="Times New Roman" w:hAnsi="Roboto" w:cs="Times New Roman"/>
          <w:color w:val="3C4043"/>
          <w:spacing w:val="3"/>
          <w:sz w:val="21"/>
          <w:szCs w:val="21"/>
          <w:lang w:eastAsia="es-CO"/>
        </w:rPr>
        <w:t>iSCSI</w:t>
      </w:r>
      <w:proofErr w:type="spellEnd"/>
      <w:r w:rsidRPr="00521E40">
        <w:rPr>
          <w:rFonts w:ascii="Roboto" w:eastAsia="Times New Roman" w:hAnsi="Roboto" w:cs="Times New Roman"/>
          <w:color w:val="3C4043"/>
          <w:spacing w:val="3"/>
          <w:sz w:val="21"/>
          <w:szCs w:val="21"/>
          <w:lang w:eastAsia="es-CO"/>
        </w:rPr>
        <w:t xml:space="preserve">: Interfaz de sistema de computadora pequeña de Internet </w:t>
      </w:r>
      <w:proofErr w:type="spellStart"/>
      <w:r w:rsidRPr="00521E40">
        <w:rPr>
          <w:rFonts w:ascii="Roboto" w:eastAsia="Times New Roman" w:hAnsi="Roboto" w:cs="Times New Roman"/>
          <w:color w:val="3C4043"/>
          <w:spacing w:val="3"/>
          <w:sz w:val="21"/>
          <w:szCs w:val="21"/>
          <w:lang w:eastAsia="es-CO"/>
        </w:rPr>
        <w:t>iSCSI</w:t>
      </w:r>
      <w:proofErr w:type="spellEnd"/>
    </w:p>
    <w:p w14:paraId="25058195"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DCCP: Protocolo de control de congestión de datagramas</w:t>
      </w:r>
    </w:p>
    <w:p w14:paraId="0AC47C7E" w14:textId="0227DC42" w:rsidR="00521E40" w:rsidRPr="00521E40" w:rsidRDefault="00521E40" w:rsidP="00521E40">
      <w:pPr>
        <w:spacing w:before="100" w:beforeAutospacing="1" w:after="100" w:afterAutospacing="1" w:line="240" w:lineRule="auto"/>
        <w:ind w:firstLine="708"/>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la capa 5 - Sesión</w:t>
      </w:r>
    </w:p>
    <w:p w14:paraId="2EE8A49F"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NFS: Red de sistema de archivos</w:t>
      </w:r>
    </w:p>
    <w:p w14:paraId="2E00401B"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lastRenderedPageBreak/>
        <w:t>SMB: Bloque del mensaje del servidor</w:t>
      </w:r>
    </w:p>
    <w:p w14:paraId="5AA80534"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RPC: Llamada a procedimiento remoto</w:t>
      </w:r>
    </w:p>
    <w:p w14:paraId="7ADC7AF9"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SDP: Protocolo directo de sockets</w:t>
      </w:r>
    </w:p>
    <w:p w14:paraId="77668F8D"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SMB: Bloque de mensajes del servidor</w:t>
      </w:r>
    </w:p>
    <w:p w14:paraId="349E000C"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SMPP: Mensaje corto punto a punto</w:t>
      </w:r>
    </w:p>
    <w:p w14:paraId="0E8C6D12" w14:textId="526B8706" w:rsidR="00521E40" w:rsidRPr="00521E40" w:rsidRDefault="00521E40" w:rsidP="00521E40">
      <w:pPr>
        <w:spacing w:before="100" w:beforeAutospacing="1" w:after="100" w:afterAutospacing="1" w:line="240" w:lineRule="auto"/>
        <w:ind w:firstLine="708"/>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la capa 6- Presentación</w:t>
      </w:r>
    </w:p>
    <w:p w14:paraId="3C40FC78"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TLS: Seguridad de la capa de transporte</w:t>
      </w:r>
    </w:p>
    <w:p w14:paraId="24225286"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SSL: Capa de conexión segura</w:t>
      </w:r>
    </w:p>
    <w:p w14:paraId="53C4AABB"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 xml:space="preserve">XDR: </w:t>
      </w:r>
      <w:proofErr w:type="spellStart"/>
      <w:r w:rsidRPr="00521E40">
        <w:rPr>
          <w:rFonts w:ascii="Roboto" w:eastAsia="Times New Roman" w:hAnsi="Roboto" w:cs="Times New Roman"/>
          <w:color w:val="3C4043"/>
          <w:spacing w:val="3"/>
          <w:sz w:val="21"/>
          <w:szCs w:val="21"/>
          <w:lang w:eastAsia="es-CO"/>
        </w:rPr>
        <w:t>Extenal</w:t>
      </w:r>
      <w:proofErr w:type="spellEnd"/>
      <w:r w:rsidRPr="00521E40">
        <w:rPr>
          <w:rFonts w:ascii="Roboto" w:eastAsia="Times New Roman" w:hAnsi="Roboto" w:cs="Times New Roman"/>
          <w:color w:val="3C4043"/>
          <w:spacing w:val="3"/>
          <w:sz w:val="21"/>
          <w:szCs w:val="21"/>
          <w:lang w:eastAsia="es-CO"/>
        </w:rPr>
        <w:t xml:space="preserve"> data </w:t>
      </w:r>
      <w:proofErr w:type="spellStart"/>
      <w:r w:rsidRPr="00521E40">
        <w:rPr>
          <w:rFonts w:ascii="Roboto" w:eastAsia="Times New Roman" w:hAnsi="Roboto" w:cs="Times New Roman"/>
          <w:color w:val="3C4043"/>
          <w:spacing w:val="3"/>
          <w:sz w:val="21"/>
          <w:szCs w:val="21"/>
          <w:lang w:eastAsia="es-CO"/>
        </w:rPr>
        <w:t>representation</w:t>
      </w:r>
      <w:proofErr w:type="spellEnd"/>
    </w:p>
    <w:p w14:paraId="3AD6AFC9"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 xml:space="preserve">MIME: </w:t>
      </w:r>
      <w:proofErr w:type="spellStart"/>
      <w:r w:rsidRPr="00521E40">
        <w:rPr>
          <w:rFonts w:ascii="Roboto" w:eastAsia="Times New Roman" w:hAnsi="Roboto" w:cs="Times New Roman"/>
          <w:color w:val="3C4043"/>
          <w:spacing w:val="3"/>
          <w:sz w:val="21"/>
          <w:szCs w:val="21"/>
          <w:lang w:eastAsia="es-CO"/>
        </w:rPr>
        <w:t>Multipurpose</w:t>
      </w:r>
      <w:proofErr w:type="spellEnd"/>
      <w:r w:rsidRPr="00521E40">
        <w:rPr>
          <w:rFonts w:ascii="Roboto" w:eastAsia="Times New Roman" w:hAnsi="Roboto" w:cs="Times New Roman"/>
          <w:color w:val="3C4043"/>
          <w:spacing w:val="3"/>
          <w:sz w:val="21"/>
          <w:szCs w:val="21"/>
          <w:lang w:eastAsia="es-CO"/>
        </w:rPr>
        <w:t xml:space="preserve"> Internet Mail </w:t>
      </w:r>
      <w:proofErr w:type="spellStart"/>
      <w:r w:rsidRPr="00521E40">
        <w:rPr>
          <w:rFonts w:ascii="Roboto" w:eastAsia="Times New Roman" w:hAnsi="Roboto" w:cs="Times New Roman"/>
          <w:color w:val="3C4043"/>
          <w:spacing w:val="3"/>
          <w:sz w:val="21"/>
          <w:szCs w:val="21"/>
          <w:lang w:eastAsia="es-CO"/>
        </w:rPr>
        <w:t>Extensions</w:t>
      </w:r>
      <w:proofErr w:type="spellEnd"/>
    </w:p>
    <w:p w14:paraId="1BF218E4" w14:textId="3CF65D71" w:rsidR="00521E40" w:rsidRPr="00521E40" w:rsidRDefault="00521E40" w:rsidP="00521E40">
      <w:pPr>
        <w:spacing w:before="100" w:beforeAutospacing="1" w:after="100" w:afterAutospacing="1" w:line="240" w:lineRule="auto"/>
        <w:ind w:firstLine="708"/>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Protocolos de la capa 7 - Aplicación</w:t>
      </w:r>
    </w:p>
    <w:p w14:paraId="31B1AA63"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DHCP: Protocolo de configuración dinámica de host</w:t>
      </w:r>
    </w:p>
    <w:p w14:paraId="07E25D5A"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 xml:space="preserve">DNS: </w:t>
      </w:r>
      <w:proofErr w:type="spellStart"/>
      <w:r w:rsidRPr="00521E40">
        <w:rPr>
          <w:rFonts w:ascii="Roboto" w:eastAsia="Times New Roman" w:hAnsi="Roboto" w:cs="Times New Roman"/>
          <w:color w:val="3C4043"/>
          <w:spacing w:val="3"/>
          <w:sz w:val="21"/>
          <w:szCs w:val="21"/>
          <w:lang w:eastAsia="es-CO"/>
        </w:rPr>
        <w:t>Domain</w:t>
      </w:r>
      <w:proofErr w:type="spellEnd"/>
      <w:r w:rsidRPr="00521E40">
        <w:rPr>
          <w:rFonts w:ascii="Roboto" w:eastAsia="Times New Roman" w:hAnsi="Roboto" w:cs="Times New Roman"/>
          <w:color w:val="3C4043"/>
          <w:spacing w:val="3"/>
          <w:sz w:val="21"/>
          <w:szCs w:val="21"/>
          <w:lang w:eastAsia="es-CO"/>
        </w:rPr>
        <w:t xml:space="preserve"> </w:t>
      </w:r>
      <w:proofErr w:type="spellStart"/>
      <w:r w:rsidRPr="00521E40">
        <w:rPr>
          <w:rFonts w:ascii="Roboto" w:eastAsia="Times New Roman" w:hAnsi="Roboto" w:cs="Times New Roman"/>
          <w:color w:val="3C4043"/>
          <w:spacing w:val="3"/>
          <w:sz w:val="21"/>
          <w:szCs w:val="21"/>
          <w:lang w:eastAsia="es-CO"/>
        </w:rPr>
        <w:t>Name</w:t>
      </w:r>
      <w:proofErr w:type="spellEnd"/>
      <w:r w:rsidRPr="00521E40">
        <w:rPr>
          <w:rFonts w:ascii="Roboto" w:eastAsia="Times New Roman" w:hAnsi="Roboto" w:cs="Times New Roman"/>
          <w:color w:val="3C4043"/>
          <w:spacing w:val="3"/>
          <w:sz w:val="21"/>
          <w:szCs w:val="21"/>
          <w:lang w:eastAsia="es-CO"/>
        </w:rPr>
        <w:t xml:space="preserve"> </w:t>
      </w:r>
      <w:proofErr w:type="spellStart"/>
      <w:r w:rsidRPr="00521E40">
        <w:rPr>
          <w:rFonts w:ascii="Roboto" w:eastAsia="Times New Roman" w:hAnsi="Roboto" w:cs="Times New Roman"/>
          <w:color w:val="3C4043"/>
          <w:spacing w:val="3"/>
          <w:sz w:val="21"/>
          <w:szCs w:val="21"/>
          <w:lang w:eastAsia="es-CO"/>
        </w:rPr>
        <w:t>System</w:t>
      </w:r>
      <w:proofErr w:type="spellEnd"/>
    </w:p>
    <w:p w14:paraId="122400D1"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HTTP: Protocolo de transferencia de hipertexto</w:t>
      </w:r>
    </w:p>
    <w:p w14:paraId="0A401178"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HTTPS: Protocolo de transferencia de hipertexto seguro</w:t>
      </w:r>
    </w:p>
    <w:p w14:paraId="56EADD44"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POP3: Protocolo de oficina de correo</w:t>
      </w:r>
    </w:p>
    <w:p w14:paraId="0B376E25" w14:textId="77777777" w:rsidR="00521E40" w:rsidRPr="00521E40"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SMTP: protocolo de transferencia simple de correo</w:t>
      </w:r>
    </w:p>
    <w:p w14:paraId="36469B62" w14:textId="389407F2" w:rsidR="00602106" w:rsidRDefault="00521E40" w:rsidP="00521E40">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21E40">
        <w:rPr>
          <w:rFonts w:ascii="Roboto" w:eastAsia="Times New Roman" w:hAnsi="Roboto" w:cs="Times New Roman"/>
          <w:color w:val="3C4043"/>
          <w:spacing w:val="3"/>
          <w:sz w:val="21"/>
          <w:szCs w:val="21"/>
          <w:lang w:eastAsia="es-CO"/>
        </w:rPr>
        <w:t>Telnet: Protocolo de telecomunicaciones de red</w:t>
      </w:r>
    </w:p>
    <w:p w14:paraId="110E10B9" w14:textId="35765C05" w:rsidR="00533045" w:rsidRPr="00533045" w:rsidRDefault="00533045" w:rsidP="00533045">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533045">
        <w:rPr>
          <w:rFonts w:ascii="Roboto" w:eastAsia="Times New Roman" w:hAnsi="Roboto" w:cs="Times New Roman"/>
          <w:color w:val="3C4043"/>
          <w:spacing w:val="3"/>
          <w:sz w:val="21"/>
          <w:szCs w:val="21"/>
          <w:lang w:eastAsia="es-CO"/>
        </w:rPr>
        <w:t>Las páginas web, blogs o tiendas online que todavía funcionan con HTTP y no tienen instalado un certificado SSL no son seguras. Además, Google se encargará de que los usuarios lo sepan indicando en la barra de navegación que tu sitio no es seguro.</w:t>
      </w:r>
    </w:p>
    <w:p w14:paraId="63A43364" w14:textId="77777777" w:rsidR="00533045" w:rsidRPr="00533045" w:rsidRDefault="00533045" w:rsidP="00533045">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33045">
        <w:rPr>
          <w:rFonts w:ascii="Roboto" w:eastAsia="Times New Roman" w:hAnsi="Roboto" w:cs="Times New Roman"/>
          <w:color w:val="3C4043"/>
          <w:spacing w:val="3"/>
          <w:sz w:val="21"/>
          <w:szCs w:val="21"/>
          <w:lang w:eastAsia="es-CO"/>
        </w:rPr>
        <w:t>¿Y por qué es tan importante un certificado de seguridad? La información que se transmite bajo el protocolo HTTP es susceptible de ser interceptada por los hackers, pudiendo poner en peligro los datos de tu empresa y, lo que es peor, de tus clientes -cuentas de correos electrónicos, número de cuentas bancarias, otra información disponible, etcétera-.</w:t>
      </w:r>
    </w:p>
    <w:p w14:paraId="2D546749" w14:textId="77777777" w:rsidR="00533045" w:rsidRPr="00533045" w:rsidRDefault="00533045" w:rsidP="00533045">
      <w:pPr>
        <w:spacing w:before="100" w:beforeAutospacing="1" w:after="100" w:afterAutospacing="1" w:line="240" w:lineRule="auto"/>
        <w:rPr>
          <w:rFonts w:ascii="Roboto" w:eastAsia="Times New Roman" w:hAnsi="Roboto" w:cs="Times New Roman"/>
          <w:color w:val="3C4043"/>
          <w:spacing w:val="3"/>
          <w:sz w:val="21"/>
          <w:szCs w:val="21"/>
          <w:lang w:eastAsia="es-CO"/>
        </w:rPr>
      </w:pPr>
    </w:p>
    <w:p w14:paraId="371149E0" w14:textId="55623E9E" w:rsidR="00533045" w:rsidRPr="00533045" w:rsidRDefault="00533045" w:rsidP="00533045">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33045">
        <w:rPr>
          <w:rFonts w:ascii="Roboto" w:eastAsia="Times New Roman" w:hAnsi="Roboto" w:cs="Times New Roman"/>
          <w:color w:val="3C4043"/>
          <w:spacing w:val="3"/>
          <w:sz w:val="21"/>
          <w:szCs w:val="21"/>
          <w:lang w:eastAsia="es-CO"/>
        </w:rPr>
        <w:lastRenderedPageBreak/>
        <w:t>En cambio, tener un SSL y que tu web funcione bajo el protocolo HTTPS te servirá para decirle a tus usuarios que tu web es legítima, opera de forma segura y es seguro navegar en ella.</w:t>
      </w:r>
    </w:p>
    <w:p w14:paraId="2201AD8D" w14:textId="05D01AC3" w:rsidR="00521E40" w:rsidRDefault="00533045" w:rsidP="00533045">
      <w:pPr>
        <w:spacing w:before="100" w:beforeAutospacing="1" w:after="100" w:afterAutospacing="1" w:line="240" w:lineRule="auto"/>
        <w:rPr>
          <w:rFonts w:ascii="Roboto" w:eastAsia="Times New Roman" w:hAnsi="Roboto" w:cs="Times New Roman"/>
          <w:color w:val="3C4043"/>
          <w:spacing w:val="3"/>
          <w:sz w:val="21"/>
          <w:szCs w:val="21"/>
          <w:lang w:eastAsia="es-CO"/>
        </w:rPr>
      </w:pPr>
      <w:r w:rsidRPr="00533045">
        <w:rPr>
          <w:rFonts w:ascii="Roboto" w:eastAsia="Times New Roman" w:hAnsi="Roboto" w:cs="Times New Roman"/>
          <w:color w:val="3C4043"/>
          <w:spacing w:val="3"/>
          <w:sz w:val="21"/>
          <w:szCs w:val="21"/>
          <w:lang w:eastAsia="es-CO"/>
        </w:rPr>
        <w:t>Además, como empresa puede ser una buena idea implementar otras seguridades adicionales añadidas para evitar el spam o posibles ataques. Haz que la seguridad de tu página web sea una prioridad.</w:t>
      </w:r>
    </w:p>
    <w:p w14:paraId="0B32E7B9" w14:textId="179AE47C" w:rsidR="0034430A" w:rsidRDefault="0046168E" w:rsidP="0034430A">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Roboto" w:eastAsia="Times New Roman" w:hAnsi="Roboto" w:cs="Times New Roman"/>
          <w:color w:val="3C4043"/>
          <w:spacing w:val="3"/>
          <w:sz w:val="21"/>
          <w:szCs w:val="21"/>
          <w:lang w:eastAsia="es-CO"/>
        </w:rPr>
        <w:t>-</w:t>
      </w:r>
      <w:r w:rsidRPr="0046168E">
        <w:rPr>
          <w:rFonts w:ascii="Roboto" w:eastAsia="Times New Roman" w:hAnsi="Roboto" w:cs="Times New Roman"/>
          <w:color w:val="3C4043"/>
          <w:spacing w:val="3"/>
          <w:sz w:val="21"/>
          <w:szCs w:val="21"/>
          <w:lang w:eastAsia="es-CO"/>
        </w:rPr>
        <w:t>El Protocolo HTTPS/HTTP</w:t>
      </w:r>
    </w:p>
    <w:p w14:paraId="2C3C170E" w14:textId="3A096A52" w:rsidR="0046168E" w:rsidRDefault="0046168E" w:rsidP="0046168E">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Roboto" w:eastAsia="Times New Roman" w:hAnsi="Roboto" w:cs="Times New Roman"/>
          <w:color w:val="3C4043"/>
          <w:spacing w:val="3"/>
          <w:sz w:val="21"/>
          <w:szCs w:val="21"/>
          <w:lang w:eastAsia="es-CO"/>
        </w:rPr>
        <w:t>-</w:t>
      </w:r>
      <w:r w:rsidRPr="0046168E">
        <w:rPr>
          <w:rFonts w:ascii="Roboto" w:eastAsia="Times New Roman" w:hAnsi="Roboto" w:cs="Times New Roman"/>
          <w:color w:val="3C4043"/>
          <w:spacing w:val="3"/>
          <w:sz w:val="21"/>
          <w:szCs w:val="21"/>
          <w:lang w:eastAsia="es-CO"/>
        </w:rPr>
        <w:t>El Nombre de Dominio y el DNS</w:t>
      </w:r>
    </w:p>
    <w:p w14:paraId="16409F1D" w14:textId="3EA5BA85" w:rsidR="0046168E" w:rsidRDefault="0046168E" w:rsidP="0046168E">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Roboto" w:eastAsia="Times New Roman" w:hAnsi="Roboto" w:cs="Times New Roman"/>
          <w:color w:val="3C4043"/>
          <w:spacing w:val="3"/>
          <w:sz w:val="21"/>
          <w:szCs w:val="21"/>
          <w:lang w:eastAsia="es-CO"/>
        </w:rPr>
        <w:t>-</w:t>
      </w:r>
      <w:r w:rsidRPr="0046168E">
        <w:rPr>
          <w:rFonts w:ascii="Roboto" w:eastAsia="Times New Roman" w:hAnsi="Roboto" w:cs="Times New Roman"/>
          <w:color w:val="3C4043"/>
          <w:spacing w:val="3"/>
          <w:sz w:val="21"/>
          <w:szCs w:val="21"/>
          <w:lang w:eastAsia="es-CO"/>
        </w:rPr>
        <w:t>La Ruta</w:t>
      </w:r>
    </w:p>
    <w:p w14:paraId="76F15D13" w14:textId="7D156B60" w:rsidR="0046168E" w:rsidRDefault="0046168E" w:rsidP="0046168E">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Roboto" w:eastAsia="Times New Roman" w:hAnsi="Roboto" w:cs="Times New Roman"/>
          <w:color w:val="3C4043"/>
          <w:spacing w:val="3"/>
          <w:sz w:val="21"/>
          <w:szCs w:val="21"/>
          <w:lang w:eastAsia="es-CO"/>
        </w:rPr>
        <w:t>-</w:t>
      </w:r>
      <w:r w:rsidRPr="0046168E">
        <w:rPr>
          <w:rFonts w:ascii="Roboto" w:eastAsia="Times New Roman" w:hAnsi="Roboto" w:cs="Times New Roman"/>
          <w:color w:val="3C4043"/>
          <w:spacing w:val="3"/>
          <w:sz w:val="21"/>
          <w:szCs w:val="21"/>
          <w:lang w:eastAsia="es-CO"/>
        </w:rPr>
        <w:t>Cadenas de Consulta y Variables</w:t>
      </w:r>
    </w:p>
    <w:p w14:paraId="39C54B98" w14:textId="1D41FAB1" w:rsidR="0046168E" w:rsidRDefault="0046168E" w:rsidP="0046168E">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Roboto" w:eastAsia="Times New Roman" w:hAnsi="Roboto" w:cs="Times New Roman"/>
          <w:color w:val="3C4043"/>
          <w:spacing w:val="3"/>
          <w:sz w:val="21"/>
          <w:szCs w:val="21"/>
          <w:lang w:eastAsia="es-CO"/>
        </w:rPr>
        <w:t>-</w:t>
      </w:r>
      <w:r w:rsidRPr="0046168E">
        <w:rPr>
          <w:rFonts w:ascii="Roboto" w:eastAsia="Times New Roman" w:hAnsi="Roboto" w:cs="Times New Roman"/>
          <w:color w:val="3C4043"/>
          <w:spacing w:val="3"/>
          <w:sz w:val="21"/>
          <w:szCs w:val="21"/>
          <w:lang w:eastAsia="es-CO"/>
        </w:rPr>
        <w:t>Parámetros UTM</w:t>
      </w:r>
    </w:p>
    <w:p w14:paraId="073B082F" w14:textId="53AE1CC5" w:rsidR="0046168E" w:rsidRDefault="0046168E" w:rsidP="0046168E">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Roboto" w:eastAsia="Times New Roman" w:hAnsi="Roboto" w:cs="Times New Roman"/>
          <w:color w:val="3C4043"/>
          <w:spacing w:val="3"/>
          <w:sz w:val="21"/>
          <w:szCs w:val="21"/>
          <w:lang w:eastAsia="es-CO"/>
        </w:rPr>
        <w:t>-</w:t>
      </w:r>
      <w:r w:rsidRPr="0046168E">
        <w:rPr>
          <w:rFonts w:ascii="Roboto" w:eastAsia="Times New Roman" w:hAnsi="Roboto" w:cs="Times New Roman"/>
          <w:color w:val="3C4043"/>
          <w:spacing w:val="3"/>
          <w:sz w:val="21"/>
          <w:szCs w:val="21"/>
          <w:lang w:eastAsia="es-CO"/>
        </w:rPr>
        <w:t>Anclajes</w:t>
      </w:r>
    </w:p>
    <w:p w14:paraId="599290B9" w14:textId="04DEA63B" w:rsidR="00A8589D" w:rsidRDefault="00A8589D" w:rsidP="0046168E">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Pr>
          <w:noProof/>
        </w:rPr>
        <w:drawing>
          <wp:inline distT="0" distB="0" distL="0" distR="0" wp14:anchorId="61DEBF85" wp14:editId="59E87498">
            <wp:extent cx="5971540" cy="2526323"/>
            <wp:effectExtent l="0" t="0" r="0" b="7620"/>
            <wp:docPr id="1" name="Imagen 1" descr="✓ Cómo Optimizar URLs y Meta Etiquetas para Mejorar el SEO de tu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ómo Optimizar URLs y Meta Etiquetas para Mejorar el SEO de tu web"/>
                    <pic:cNvPicPr>
                      <a:picLocks noChangeAspect="1" noChangeArrowheads="1"/>
                    </pic:cNvPicPr>
                  </pic:nvPicPr>
                  <pic:blipFill rotWithShape="1">
                    <a:blip r:embed="rId8">
                      <a:extLst>
                        <a:ext uri="{28A0092B-C50C-407E-A947-70E740481C1C}">
                          <a14:useLocalDpi xmlns:a14="http://schemas.microsoft.com/office/drawing/2010/main" val="0"/>
                        </a:ext>
                      </a:extLst>
                    </a:blip>
                    <a:srcRect b="14607"/>
                    <a:stretch/>
                  </pic:blipFill>
                  <pic:spPr bwMode="auto">
                    <a:xfrm>
                      <a:off x="0" y="0"/>
                      <a:ext cx="5971540" cy="2526323"/>
                    </a:xfrm>
                    <a:prstGeom prst="rect">
                      <a:avLst/>
                    </a:prstGeom>
                    <a:noFill/>
                    <a:ln>
                      <a:noFill/>
                    </a:ln>
                    <a:extLst>
                      <a:ext uri="{53640926-AAD7-44D8-BBD7-CCE9431645EC}">
                        <a14:shadowObscured xmlns:a14="http://schemas.microsoft.com/office/drawing/2010/main"/>
                      </a:ext>
                    </a:extLst>
                  </pic:spPr>
                </pic:pic>
              </a:graphicData>
            </a:graphic>
          </wp:inline>
        </w:drawing>
      </w:r>
    </w:p>
    <w:p w14:paraId="6C9BD9E2" w14:textId="148DC1F8" w:rsidR="00A8589D" w:rsidRDefault="00A109DF" w:rsidP="00A8589D">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A109DF">
        <w:rPr>
          <w:rFonts w:ascii="Roboto" w:eastAsia="Times New Roman" w:hAnsi="Roboto" w:cs="Times New Roman"/>
          <w:color w:val="3C4043"/>
          <w:spacing w:val="3"/>
          <w:sz w:val="21"/>
          <w:szCs w:val="21"/>
          <w:lang w:eastAsia="es-CO"/>
        </w:rPr>
        <w:t>Un navegador web es un programa que permite ver la información que contiene una página web. El navegador interpreta el código, HTML generalmente, en el que está escrita la página web y lo presenta en pantalla permitiendo al usuario interactuar con su contenido y navegar.</w:t>
      </w:r>
    </w:p>
    <w:p w14:paraId="1D56F3FA" w14:textId="0756A2C5" w:rsidR="00A109DF" w:rsidRPr="001528AC" w:rsidRDefault="001528AC" w:rsidP="00A8589D">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Pr>
          <w:rFonts w:ascii="Roboto" w:hAnsi="Roboto"/>
          <w:color w:val="212121"/>
          <w:sz w:val="23"/>
          <w:szCs w:val="23"/>
          <w:shd w:val="clear" w:color="auto" w:fill="FFFFFF"/>
        </w:rPr>
        <w:t xml:space="preserve">Los estándares Web W3C son protocolos, pautas y tecnologías </w:t>
      </w:r>
      <w:proofErr w:type="spellStart"/>
      <w:r>
        <w:rPr>
          <w:rFonts w:ascii="Roboto" w:hAnsi="Roboto"/>
          <w:color w:val="212121"/>
          <w:sz w:val="23"/>
          <w:szCs w:val="23"/>
          <w:shd w:val="clear" w:color="auto" w:fill="FFFFFF"/>
        </w:rPr>
        <w:t>inter-operativas</w:t>
      </w:r>
      <w:proofErr w:type="spellEnd"/>
      <w:r>
        <w:rPr>
          <w:rFonts w:ascii="Roboto" w:hAnsi="Roboto"/>
          <w:color w:val="212121"/>
          <w:sz w:val="23"/>
          <w:szCs w:val="23"/>
          <w:shd w:val="clear" w:color="auto" w:fill="FFFFFF"/>
        </w:rPr>
        <w:t xml:space="preserve"> e internacionales creadas con la finalidad de guiar la Web a un mejor rendimiento y mejorar la funcionalidad operativa para los navegadores y usuarios.</w:t>
      </w:r>
    </w:p>
    <w:p w14:paraId="127F5C1E" w14:textId="77777777" w:rsidR="00FB7960" w:rsidRPr="00FB7960" w:rsidRDefault="00FB7960" w:rsidP="00FB7960">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r w:rsidRPr="00FB7960">
        <w:rPr>
          <w:rFonts w:ascii="Roboto" w:eastAsia="Times New Roman" w:hAnsi="Roboto" w:cs="Times New Roman"/>
          <w:color w:val="3C4043"/>
          <w:spacing w:val="3"/>
          <w:sz w:val="21"/>
          <w:szCs w:val="21"/>
          <w:lang w:eastAsia="es-CO"/>
        </w:rPr>
        <w:t>El Hosting tradicional consiste en la contratación de un alojamiento en un servidor físico que nos proporciona ciertas funcionalidades. En dicha máquina pueden convivir además diferentes alojamientos asociados a otras empresas.</w:t>
      </w:r>
    </w:p>
    <w:p w14:paraId="21AF16CA" w14:textId="72255D31" w:rsidR="001528AC" w:rsidRDefault="00FB7960" w:rsidP="00884CD7">
      <w:pPr>
        <w:pStyle w:val="Prrafodelista"/>
        <w:spacing w:before="100" w:beforeAutospacing="1" w:after="100" w:afterAutospacing="1" w:line="240" w:lineRule="auto"/>
        <w:rPr>
          <w:rFonts w:ascii="Roboto" w:eastAsia="Times New Roman" w:hAnsi="Roboto" w:cs="Times New Roman"/>
          <w:color w:val="3C4043"/>
          <w:spacing w:val="3"/>
          <w:sz w:val="21"/>
          <w:szCs w:val="21"/>
          <w:lang w:eastAsia="es-CO"/>
        </w:rPr>
      </w:pPr>
      <w:r w:rsidRPr="00FB7960">
        <w:rPr>
          <w:rFonts w:ascii="Roboto" w:eastAsia="Times New Roman" w:hAnsi="Roboto" w:cs="Times New Roman"/>
          <w:color w:val="3C4043"/>
          <w:spacing w:val="3"/>
          <w:sz w:val="21"/>
          <w:szCs w:val="21"/>
          <w:lang w:eastAsia="es-CO"/>
        </w:rPr>
        <w:t>El Cloud Computing cuenta con una estructura descentralizada: la información se replica entre diferentes nodos de la red, y no en un único servidor físico.</w:t>
      </w:r>
    </w:p>
    <w:p w14:paraId="1E750642" w14:textId="77777777" w:rsidR="00FB7960" w:rsidRPr="00FB7960" w:rsidRDefault="00FB7960" w:rsidP="00FB7960">
      <w:pPr>
        <w:pStyle w:val="Prrafodelista"/>
        <w:numPr>
          <w:ilvl w:val="0"/>
          <w:numId w:val="5"/>
        </w:numPr>
        <w:spacing w:before="100" w:beforeAutospacing="1" w:after="100" w:afterAutospacing="1" w:line="240" w:lineRule="auto"/>
        <w:rPr>
          <w:rFonts w:ascii="Roboto" w:eastAsia="Times New Roman" w:hAnsi="Roboto" w:cs="Times New Roman"/>
          <w:color w:val="3C4043"/>
          <w:spacing w:val="3"/>
          <w:sz w:val="21"/>
          <w:szCs w:val="21"/>
          <w:lang w:eastAsia="es-CO"/>
        </w:rPr>
      </w:pPr>
    </w:p>
    <w:sectPr w:rsidR="00FB7960" w:rsidRPr="00FB7960" w:rsidSect="00D668BC">
      <w:headerReference w:type="default" r:id="rId9"/>
      <w:pgSz w:w="12240" w:h="15840" w:code="1"/>
      <w:pgMar w:top="473" w:right="1418" w:bottom="1418" w:left="1418"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ED26B" w14:textId="77777777" w:rsidR="00ED77E5" w:rsidRDefault="00ED77E5" w:rsidP="00AA74C9">
      <w:pPr>
        <w:spacing w:after="0" w:line="240" w:lineRule="auto"/>
      </w:pPr>
      <w:r>
        <w:separator/>
      </w:r>
    </w:p>
  </w:endnote>
  <w:endnote w:type="continuationSeparator" w:id="0">
    <w:p w14:paraId="2B94B26D" w14:textId="77777777" w:rsidR="00ED77E5" w:rsidRDefault="00ED77E5" w:rsidP="00AA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A2A6C" w14:textId="77777777" w:rsidR="00ED77E5" w:rsidRDefault="00ED77E5" w:rsidP="00AA74C9">
      <w:pPr>
        <w:spacing w:after="0" w:line="240" w:lineRule="auto"/>
      </w:pPr>
      <w:r>
        <w:separator/>
      </w:r>
    </w:p>
  </w:footnote>
  <w:footnote w:type="continuationSeparator" w:id="0">
    <w:p w14:paraId="6EA2BC0D" w14:textId="77777777" w:rsidR="00ED77E5" w:rsidRDefault="00ED77E5" w:rsidP="00AA7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9321" w14:textId="3FC66E34" w:rsidR="0043164C" w:rsidRDefault="00FA0EE4" w:rsidP="00D668BC">
    <w:pPr>
      <w:pStyle w:val="Encabezado"/>
      <w:jc w:val="right"/>
    </w:pPr>
    <w:r>
      <w:rPr>
        <w:noProof/>
      </w:rPr>
      <w:pict w14:anchorId="12FE45BF">
        <v:shapetype id="_x0000_t202" coordsize="21600,21600" o:spt="202" path="m,l,21600r21600,l21600,xe">
          <v:stroke joinstyle="miter"/>
          <v:path gradientshapeok="t" o:connecttype="rect"/>
        </v:shapetype>
        <v:shape id="Cuadro de texto 2" o:spid="_x0000_s1025" type="#_x0000_t202" style="position:absolute;left:0;text-align:left;margin-left:-46.9pt;margin-top:.25pt;width:357.6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" filled="f" stroked="f">
          <v:textbox>
            <w:txbxContent>
              <w:p w14:paraId="5DD7E23C" w14:textId="77777777" w:rsidR="0043164C" w:rsidRDefault="0043164C" w:rsidP="00D668BC">
                <w:pPr>
                  <w:pStyle w:val="Sinespaciado"/>
                  <w:jc w:val="center"/>
                  <w:rPr>
                    <w:b/>
                    <w:i/>
                  </w:rPr>
                </w:pPr>
                <w:r w:rsidRPr="00D668BC">
                  <w:rPr>
                    <w:b/>
                    <w:i/>
                  </w:rPr>
                  <w:t>SERVICIO NACIONAL DE APRENDIZAJE SENA</w:t>
                </w:r>
              </w:p>
              <w:p w14:paraId="3E0EEF3D" w14:textId="77777777" w:rsidR="00404683" w:rsidRPr="00D668BC" w:rsidRDefault="00404683" w:rsidP="00D668BC">
                <w:pPr>
                  <w:pStyle w:val="Sinespaciado"/>
                  <w:jc w:val="center"/>
                  <w:rPr>
                    <w:b/>
                    <w:i/>
                  </w:rPr>
                </w:pPr>
                <w:r w:rsidRPr="00D668BC">
                  <w:rPr>
                    <w:b/>
                    <w:i/>
                  </w:rPr>
                  <w:t>REGIONAL CAUCA</w:t>
                </w:r>
              </w:p>
              <w:p w14:paraId="5DFCD006" w14:textId="77777777" w:rsidR="0043164C" w:rsidRPr="00D668BC" w:rsidRDefault="00404683" w:rsidP="00D668BC">
                <w:pPr>
                  <w:pStyle w:val="Sinespaciado"/>
                  <w:jc w:val="center"/>
                  <w:rPr>
                    <w:b/>
                    <w:i/>
                  </w:rPr>
                </w:pPr>
                <w:r w:rsidRPr="00D668BC">
                  <w:rPr>
                    <w:b/>
                    <w:i/>
                  </w:rPr>
                  <w:t xml:space="preserve">CENTRO DE </w:t>
                </w:r>
                <w:r>
                  <w:rPr>
                    <w:b/>
                    <w:i/>
                  </w:rPr>
                  <w:t>TELEINFORMATICA Y PRODUCCION INDUSTRIAL</w:t>
                </w:r>
                <w:r w:rsidRPr="00D668BC">
                  <w:rPr>
                    <w:b/>
                    <w:i/>
                  </w:rPr>
                  <w:t xml:space="preserve"> </w:t>
                </w:r>
              </w:p>
              <w:p w14:paraId="46C5605A" w14:textId="77777777" w:rsidR="0043164C" w:rsidRPr="00D668BC" w:rsidRDefault="00404683" w:rsidP="00D668BC">
                <w:pPr>
                  <w:pStyle w:val="Sinespaciado"/>
                  <w:jc w:val="center"/>
                  <w:rPr>
                    <w:b/>
                    <w:i/>
                  </w:rPr>
                </w:pPr>
                <w:r>
                  <w:rPr>
                    <w:b/>
                    <w:i/>
                  </w:rPr>
                  <w:t>ANALISIS Y DESARROLLO DE SISTEMAS DE INFORMACION</w:t>
                </w:r>
              </w:p>
            </w:txbxContent>
          </v:textbox>
        </v:shape>
      </w:pict>
    </w:r>
    <w:r w:rsidR="0043164C">
      <w:t xml:space="preserve">      </w:t>
    </w:r>
    <w:r w:rsidR="0043164C">
      <w:rPr>
        <w:noProof/>
        <w:lang w:eastAsia="es-CO"/>
      </w:rPr>
      <w:drawing>
        <wp:inline distT="0" distB="0" distL="0" distR="0" wp14:anchorId="4371204B" wp14:editId="65F0B18A">
          <wp:extent cx="822636" cy="819150"/>
          <wp:effectExtent l="0" t="0" r="0" b="0"/>
          <wp:docPr id="3" name="Imagen 3" descr="C:\Users\PC\AppData\Local\Microsoft\Windows\Temporary Internet Files\Content.IE5\HL69G4RB\1966740_GestiÃ³n_bancariaðŸŒŽ_20200529_104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Temporary Internet Files\Content.IE5\HL69G4RB\1966740_GestiÃ³n_bancariaðŸŒŽ_20200529_104718[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636"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212"/>
    <w:multiLevelType w:val="hybridMultilevel"/>
    <w:tmpl w:val="D4BCCEC8"/>
    <w:lvl w:ilvl="0" w:tplc="3C48DF44">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1" w15:restartNumberingAfterBreak="0">
    <w:nsid w:val="06E23C07"/>
    <w:multiLevelType w:val="hybridMultilevel"/>
    <w:tmpl w:val="1A82774E"/>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9D12389"/>
    <w:multiLevelType w:val="hybridMultilevel"/>
    <w:tmpl w:val="CE46F9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4F018E"/>
    <w:multiLevelType w:val="hybridMultilevel"/>
    <w:tmpl w:val="A47CD3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73234BF4"/>
    <w:multiLevelType w:val="hybridMultilevel"/>
    <w:tmpl w:val="ACFA98C2"/>
    <w:lvl w:ilvl="0" w:tplc="C53ACDA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E1B2637"/>
    <w:multiLevelType w:val="multilevel"/>
    <w:tmpl w:val="9B742606"/>
    <w:lvl w:ilvl="0">
      <w:start w:val="1"/>
      <w:numFmt w:val="decimal"/>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50126696">
    <w:abstractNumId w:val="2"/>
  </w:num>
  <w:num w:numId="2" w16cid:durableId="1754231684">
    <w:abstractNumId w:val="3"/>
  </w:num>
  <w:num w:numId="3" w16cid:durableId="725027077">
    <w:abstractNumId w:val="0"/>
  </w:num>
  <w:num w:numId="4" w16cid:durableId="554977052">
    <w:abstractNumId w:val="5"/>
  </w:num>
  <w:num w:numId="5" w16cid:durableId="1880118937">
    <w:abstractNumId w:val="4"/>
  </w:num>
  <w:num w:numId="6" w16cid:durableId="668412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26743"/>
    <w:rsid w:val="00031677"/>
    <w:rsid w:val="000E49AA"/>
    <w:rsid w:val="001079DD"/>
    <w:rsid w:val="001244B8"/>
    <w:rsid w:val="001321A3"/>
    <w:rsid w:val="001528AC"/>
    <w:rsid w:val="00156640"/>
    <w:rsid w:val="001A43FD"/>
    <w:rsid w:val="001B46CA"/>
    <w:rsid w:val="001B51B7"/>
    <w:rsid w:val="001E279A"/>
    <w:rsid w:val="00242493"/>
    <w:rsid w:val="00242DF7"/>
    <w:rsid w:val="00274BC4"/>
    <w:rsid w:val="002C661B"/>
    <w:rsid w:val="00317905"/>
    <w:rsid w:val="00341470"/>
    <w:rsid w:val="0034430A"/>
    <w:rsid w:val="00391CEF"/>
    <w:rsid w:val="003A4177"/>
    <w:rsid w:val="003C1EC1"/>
    <w:rsid w:val="00400E2E"/>
    <w:rsid w:val="004034B7"/>
    <w:rsid w:val="00404683"/>
    <w:rsid w:val="0043164C"/>
    <w:rsid w:val="0046168E"/>
    <w:rsid w:val="00475BFE"/>
    <w:rsid w:val="004A304A"/>
    <w:rsid w:val="004F1905"/>
    <w:rsid w:val="004F5EA4"/>
    <w:rsid w:val="00515EF9"/>
    <w:rsid w:val="00521B47"/>
    <w:rsid w:val="00521E40"/>
    <w:rsid w:val="00525FB1"/>
    <w:rsid w:val="00533045"/>
    <w:rsid w:val="00541F80"/>
    <w:rsid w:val="005A08CB"/>
    <w:rsid w:val="005D746F"/>
    <w:rsid w:val="005F4493"/>
    <w:rsid w:val="00602106"/>
    <w:rsid w:val="00603A50"/>
    <w:rsid w:val="00635F83"/>
    <w:rsid w:val="00670B93"/>
    <w:rsid w:val="00680D06"/>
    <w:rsid w:val="00683352"/>
    <w:rsid w:val="00690D8B"/>
    <w:rsid w:val="006954EC"/>
    <w:rsid w:val="006E43FC"/>
    <w:rsid w:val="006F0759"/>
    <w:rsid w:val="007112B0"/>
    <w:rsid w:val="00711824"/>
    <w:rsid w:val="007577DE"/>
    <w:rsid w:val="007842D1"/>
    <w:rsid w:val="007C33AA"/>
    <w:rsid w:val="007C3F9C"/>
    <w:rsid w:val="00884CD7"/>
    <w:rsid w:val="008C6E80"/>
    <w:rsid w:val="008E7C51"/>
    <w:rsid w:val="00941339"/>
    <w:rsid w:val="009B18A7"/>
    <w:rsid w:val="009E652B"/>
    <w:rsid w:val="00A109DF"/>
    <w:rsid w:val="00A20726"/>
    <w:rsid w:val="00A2312C"/>
    <w:rsid w:val="00A34DEF"/>
    <w:rsid w:val="00A41913"/>
    <w:rsid w:val="00A70F3A"/>
    <w:rsid w:val="00A8589D"/>
    <w:rsid w:val="00A96A6B"/>
    <w:rsid w:val="00AA74C9"/>
    <w:rsid w:val="00AC4FDA"/>
    <w:rsid w:val="00AE23FE"/>
    <w:rsid w:val="00AE3D80"/>
    <w:rsid w:val="00B00443"/>
    <w:rsid w:val="00B00AE4"/>
    <w:rsid w:val="00B209D4"/>
    <w:rsid w:val="00B225E4"/>
    <w:rsid w:val="00B333DE"/>
    <w:rsid w:val="00B5771A"/>
    <w:rsid w:val="00B64070"/>
    <w:rsid w:val="00B97FD2"/>
    <w:rsid w:val="00C201AF"/>
    <w:rsid w:val="00C4511A"/>
    <w:rsid w:val="00CC58F1"/>
    <w:rsid w:val="00D03A95"/>
    <w:rsid w:val="00D668BC"/>
    <w:rsid w:val="00DA796E"/>
    <w:rsid w:val="00DB7B0B"/>
    <w:rsid w:val="00DD18CB"/>
    <w:rsid w:val="00DF1B6D"/>
    <w:rsid w:val="00E24D4D"/>
    <w:rsid w:val="00E26743"/>
    <w:rsid w:val="00E717C3"/>
    <w:rsid w:val="00ED3C3F"/>
    <w:rsid w:val="00ED77E5"/>
    <w:rsid w:val="00EF4460"/>
    <w:rsid w:val="00F26533"/>
    <w:rsid w:val="00F4623E"/>
    <w:rsid w:val="00FA0EE4"/>
    <w:rsid w:val="00FA399B"/>
    <w:rsid w:val="00FA3BAB"/>
    <w:rsid w:val="00FA7982"/>
    <w:rsid w:val="00FB72BF"/>
    <w:rsid w:val="00FB7960"/>
    <w:rsid w:val="00FD0150"/>
    <w:rsid w:val="00FE31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40C38"/>
  <w15:docId w15:val="{A4CCE9EE-18DC-4BF6-98F0-D2D3F88A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4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74C9"/>
  </w:style>
  <w:style w:type="paragraph" w:styleId="Piedepgina">
    <w:name w:val="footer"/>
    <w:basedOn w:val="Normal"/>
    <w:link w:val="PiedepginaCar"/>
    <w:uiPriority w:val="99"/>
    <w:unhideWhenUsed/>
    <w:rsid w:val="00AA74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74C9"/>
  </w:style>
  <w:style w:type="paragraph" w:styleId="Textodeglobo">
    <w:name w:val="Balloon Text"/>
    <w:basedOn w:val="Normal"/>
    <w:link w:val="TextodegloboCar"/>
    <w:uiPriority w:val="99"/>
    <w:semiHidden/>
    <w:unhideWhenUsed/>
    <w:rsid w:val="00A419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913"/>
    <w:rPr>
      <w:rFonts w:ascii="Tahoma" w:hAnsi="Tahoma" w:cs="Tahoma"/>
      <w:sz w:val="16"/>
      <w:szCs w:val="16"/>
    </w:rPr>
  </w:style>
  <w:style w:type="paragraph" w:styleId="Sinespaciado">
    <w:name w:val="No Spacing"/>
    <w:uiPriority w:val="1"/>
    <w:qFormat/>
    <w:rsid w:val="00D668BC"/>
    <w:pPr>
      <w:spacing w:after="0" w:line="240" w:lineRule="auto"/>
    </w:pPr>
  </w:style>
  <w:style w:type="paragraph" w:styleId="Prrafodelista">
    <w:name w:val="List Paragraph"/>
    <w:basedOn w:val="Normal"/>
    <w:uiPriority w:val="34"/>
    <w:qFormat/>
    <w:rsid w:val="00711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1617">
      <w:bodyDiv w:val="1"/>
      <w:marLeft w:val="0"/>
      <w:marRight w:val="0"/>
      <w:marTop w:val="0"/>
      <w:marBottom w:val="0"/>
      <w:divBdr>
        <w:top w:val="none" w:sz="0" w:space="0" w:color="auto"/>
        <w:left w:val="none" w:sz="0" w:space="0" w:color="auto"/>
        <w:bottom w:val="none" w:sz="0" w:space="0" w:color="auto"/>
        <w:right w:val="none" w:sz="0" w:space="0" w:color="auto"/>
      </w:divBdr>
      <w:divsChild>
        <w:div w:id="1825509713">
          <w:marLeft w:val="0"/>
          <w:marRight w:val="0"/>
          <w:marTop w:val="0"/>
          <w:marBottom w:val="180"/>
          <w:divBdr>
            <w:top w:val="none" w:sz="0" w:space="0" w:color="auto"/>
            <w:left w:val="none" w:sz="0" w:space="0" w:color="auto"/>
            <w:bottom w:val="none" w:sz="0" w:space="0" w:color="auto"/>
            <w:right w:val="none" w:sz="0" w:space="0" w:color="auto"/>
          </w:divBdr>
        </w:div>
      </w:divsChild>
    </w:div>
    <w:div w:id="260067080">
      <w:bodyDiv w:val="1"/>
      <w:marLeft w:val="0"/>
      <w:marRight w:val="0"/>
      <w:marTop w:val="0"/>
      <w:marBottom w:val="0"/>
      <w:divBdr>
        <w:top w:val="none" w:sz="0" w:space="0" w:color="auto"/>
        <w:left w:val="none" w:sz="0" w:space="0" w:color="auto"/>
        <w:bottom w:val="none" w:sz="0" w:space="0" w:color="auto"/>
        <w:right w:val="none" w:sz="0" w:space="0" w:color="auto"/>
      </w:divBdr>
    </w:div>
    <w:div w:id="359626913">
      <w:bodyDiv w:val="1"/>
      <w:marLeft w:val="0"/>
      <w:marRight w:val="0"/>
      <w:marTop w:val="0"/>
      <w:marBottom w:val="0"/>
      <w:divBdr>
        <w:top w:val="none" w:sz="0" w:space="0" w:color="auto"/>
        <w:left w:val="none" w:sz="0" w:space="0" w:color="auto"/>
        <w:bottom w:val="none" w:sz="0" w:space="0" w:color="auto"/>
        <w:right w:val="none" w:sz="0" w:space="0" w:color="auto"/>
      </w:divBdr>
    </w:div>
    <w:div w:id="437261795">
      <w:bodyDiv w:val="1"/>
      <w:marLeft w:val="0"/>
      <w:marRight w:val="0"/>
      <w:marTop w:val="0"/>
      <w:marBottom w:val="0"/>
      <w:divBdr>
        <w:top w:val="none" w:sz="0" w:space="0" w:color="auto"/>
        <w:left w:val="none" w:sz="0" w:space="0" w:color="auto"/>
        <w:bottom w:val="none" w:sz="0" w:space="0" w:color="auto"/>
        <w:right w:val="none" w:sz="0" w:space="0" w:color="auto"/>
      </w:divBdr>
    </w:div>
    <w:div w:id="530650605">
      <w:bodyDiv w:val="1"/>
      <w:marLeft w:val="0"/>
      <w:marRight w:val="0"/>
      <w:marTop w:val="0"/>
      <w:marBottom w:val="0"/>
      <w:divBdr>
        <w:top w:val="none" w:sz="0" w:space="0" w:color="auto"/>
        <w:left w:val="none" w:sz="0" w:space="0" w:color="auto"/>
        <w:bottom w:val="none" w:sz="0" w:space="0" w:color="auto"/>
        <w:right w:val="none" w:sz="0" w:space="0" w:color="auto"/>
      </w:divBdr>
    </w:div>
    <w:div w:id="618146582">
      <w:bodyDiv w:val="1"/>
      <w:marLeft w:val="0"/>
      <w:marRight w:val="0"/>
      <w:marTop w:val="0"/>
      <w:marBottom w:val="0"/>
      <w:divBdr>
        <w:top w:val="none" w:sz="0" w:space="0" w:color="auto"/>
        <w:left w:val="none" w:sz="0" w:space="0" w:color="auto"/>
        <w:bottom w:val="none" w:sz="0" w:space="0" w:color="auto"/>
        <w:right w:val="none" w:sz="0" w:space="0" w:color="auto"/>
      </w:divBdr>
    </w:div>
    <w:div w:id="664750888">
      <w:bodyDiv w:val="1"/>
      <w:marLeft w:val="0"/>
      <w:marRight w:val="0"/>
      <w:marTop w:val="0"/>
      <w:marBottom w:val="0"/>
      <w:divBdr>
        <w:top w:val="none" w:sz="0" w:space="0" w:color="auto"/>
        <w:left w:val="none" w:sz="0" w:space="0" w:color="auto"/>
        <w:bottom w:val="none" w:sz="0" w:space="0" w:color="auto"/>
        <w:right w:val="none" w:sz="0" w:space="0" w:color="auto"/>
      </w:divBdr>
    </w:div>
    <w:div w:id="676076708">
      <w:bodyDiv w:val="1"/>
      <w:marLeft w:val="0"/>
      <w:marRight w:val="0"/>
      <w:marTop w:val="0"/>
      <w:marBottom w:val="0"/>
      <w:divBdr>
        <w:top w:val="none" w:sz="0" w:space="0" w:color="auto"/>
        <w:left w:val="none" w:sz="0" w:space="0" w:color="auto"/>
        <w:bottom w:val="none" w:sz="0" w:space="0" w:color="auto"/>
        <w:right w:val="none" w:sz="0" w:space="0" w:color="auto"/>
      </w:divBdr>
    </w:div>
    <w:div w:id="699746949">
      <w:bodyDiv w:val="1"/>
      <w:marLeft w:val="0"/>
      <w:marRight w:val="0"/>
      <w:marTop w:val="0"/>
      <w:marBottom w:val="0"/>
      <w:divBdr>
        <w:top w:val="none" w:sz="0" w:space="0" w:color="auto"/>
        <w:left w:val="none" w:sz="0" w:space="0" w:color="auto"/>
        <w:bottom w:val="none" w:sz="0" w:space="0" w:color="auto"/>
        <w:right w:val="none" w:sz="0" w:space="0" w:color="auto"/>
      </w:divBdr>
    </w:div>
    <w:div w:id="792022429">
      <w:bodyDiv w:val="1"/>
      <w:marLeft w:val="0"/>
      <w:marRight w:val="0"/>
      <w:marTop w:val="0"/>
      <w:marBottom w:val="0"/>
      <w:divBdr>
        <w:top w:val="none" w:sz="0" w:space="0" w:color="auto"/>
        <w:left w:val="none" w:sz="0" w:space="0" w:color="auto"/>
        <w:bottom w:val="none" w:sz="0" w:space="0" w:color="auto"/>
        <w:right w:val="none" w:sz="0" w:space="0" w:color="auto"/>
      </w:divBdr>
    </w:div>
    <w:div w:id="929239401">
      <w:bodyDiv w:val="1"/>
      <w:marLeft w:val="0"/>
      <w:marRight w:val="0"/>
      <w:marTop w:val="0"/>
      <w:marBottom w:val="0"/>
      <w:divBdr>
        <w:top w:val="none" w:sz="0" w:space="0" w:color="auto"/>
        <w:left w:val="none" w:sz="0" w:space="0" w:color="auto"/>
        <w:bottom w:val="none" w:sz="0" w:space="0" w:color="auto"/>
        <w:right w:val="none" w:sz="0" w:space="0" w:color="auto"/>
      </w:divBdr>
    </w:div>
    <w:div w:id="1271930288">
      <w:bodyDiv w:val="1"/>
      <w:marLeft w:val="0"/>
      <w:marRight w:val="0"/>
      <w:marTop w:val="0"/>
      <w:marBottom w:val="0"/>
      <w:divBdr>
        <w:top w:val="none" w:sz="0" w:space="0" w:color="auto"/>
        <w:left w:val="none" w:sz="0" w:space="0" w:color="auto"/>
        <w:bottom w:val="none" w:sz="0" w:space="0" w:color="auto"/>
        <w:right w:val="none" w:sz="0" w:space="0" w:color="auto"/>
      </w:divBdr>
    </w:div>
    <w:div w:id="1571698042">
      <w:bodyDiv w:val="1"/>
      <w:marLeft w:val="0"/>
      <w:marRight w:val="0"/>
      <w:marTop w:val="0"/>
      <w:marBottom w:val="0"/>
      <w:divBdr>
        <w:top w:val="none" w:sz="0" w:space="0" w:color="auto"/>
        <w:left w:val="none" w:sz="0" w:space="0" w:color="auto"/>
        <w:bottom w:val="none" w:sz="0" w:space="0" w:color="auto"/>
        <w:right w:val="none" w:sz="0" w:space="0" w:color="auto"/>
      </w:divBdr>
    </w:div>
    <w:div w:id="1617638162">
      <w:bodyDiv w:val="1"/>
      <w:marLeft w:val="0"/>
      <w:marRight w:val="0"/>
      <w:marTop w:val="0"/>
      <w:marBottom w:val="0"/>
      <w:divBdr>
        <w:top w:val="none" w:sz="0" w:space="0" w:color="auto"/>
        <w:left w:val="none" w:sz="0" w:space="0" w:color="auto"/>
        <w:bottom w:val="none" w:sz="0" w:space="0" w:color="auto"/>
        <w:right w:val="none" w:sz="0" w:space="0" w:color="auto"/>
      </w:divBdr>
    </w:div>
    <w:div w:id="1725567357">
      <w:bodyDiv w:val="1"/>
      <w:marLeft w:val="0"/>
      <w:marRight w:val="0"/>
      <w:marTop w:val="0"/>
      <w:marBottom w:val="0"/>
      <w:divBdr>
        <w:top w:val="none" w:sz="0" w:space="0" w:color="auto"/>
        <w:left w:val="none" w:sz="0" w:space="0" w:color="auto"/>
        <w:bottom w:val="none" w:sz="0" w:space="0" w:color="auto"/>
        <w:right w:val="none" w:sz="0" w:space="0" w:color="auto"/>
      </w:divBdr>
    </w:div>
    <w:div w:id="1971591283">
      <w:bodyDiv w:val="1"/>
      <w:marLeft w:val="0"/>
      <w:marRight w:val="0"/>
      <w:marTop w:val="0"/>
      <w:marBottom w:val="0"/>
      <w:divBdr>
        <w:top w:val="none" w:sz="0" w:space="0" w:color="auto"/>
        <w:left w:val="none" w:sz="0" w:space="0" w:color="auto"/>
        <w:bottom w:val="none" w:sz="0" w:space="0" w:color="auto"/>
        <w:right w:val="none" w:sz="0" w:space="0" w:color="auto"/>
      </w:divBdr>
    </w:div>
    <w:div w:id="2083067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yder\Documents\Plantilla%20Portada%20Escrito%20Sen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392CB-19F5-43E8-8456-8DB94A7A8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Portada Escrito Sena.dotx</Template>
  <TotalTime>1015</TotalTime>
  <Pages>1</Pages>
  <Words>1367</Words>
  <Characters>7522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Leyder</dc:creator>
  <cp:keywords/>
  <dc:description/>
  <cp:lastModifiedBy>Leyder Yesid</cp:lastModifiedBy>
  <cp:revision>3</cp:revision>
  <dcterms:created xsi:type="dcterms:W3CDTF">2022-04-22T01:20:00Z</dcterms:created>
  <dcterms:modified xsi:type="dcterms:W3CDTF">2022-04-25T03:28:00Z</dcterms:modified>
</cp:coreProperties>
</file>